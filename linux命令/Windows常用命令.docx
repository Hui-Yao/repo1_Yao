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190B" w14:paraId="3AA1F1D6" w14:textId="77777777" w:rsidTr="00F81DD1">
        <w:tc>
          <w:tcPr>
            <w:tcW w:w="8296" w:type="dxa"/>
            <w:gridSpan w:val="3"/>
          </w:tcPr>
          <w:p w14:paraId="0D8ECED8" w14:textId="413FD7B2" w:rsidR="00FE190B" w:rsidRDefault="00FE190B" w:rsidP="00FE190B">
            <w:pPr>
              <w:ind w:firstLineChars="0" w:firstLine="0"/>
              <w:jc w:val="center"/>
            </w:pPr>
            <w:r>
              <w:t>Windows</w:t>
            </w:r>
            <w:r>
              <w:rPr>
                <w:rFonts w:hint="eastAsia"/>
              </w:rPr>
              <w:t>常用命令</w:t>
            </w:r>
          </w:p>
        </w:tc>
      </w:tr>
      <w:tr w:rsidR="00FE190B" w14:paraId="3506F5D9" w14:textId="77777777" w:rsidTr="00FE190B">
        <w:tc>
          <w:tcPr>
            <w:tcW w:w="2765" w:type="dxa"/>
          </w:tcPr>
          <w:p w14:paraId="71C76F83" w14:textId="0EEB2FAC" w:rsidR="00FE190B" w:rsidRDefault="00FE190B" w:rsidP="00FE190B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765" w:type="dxa"/>
          </w:tcPr>
          <w:p w14:paraId="0B0DED74" w14:textId="6551C4E7" w:rsidR="00FE190B" w:rsidRDefault="00FE190B" w:rsidP="00FE190B">
            <w:pPr>
              <w:ind w:firstLineChars="0" w:firstLine="0"/>
              <w:jc w:val="center"/>
            </w:pPr>
            <w:r>
              <w:t>W</w:t>
            </w:r>
            <w:r>
              <w:rPr>
                <w:rFonts w:hint="eastAsia"/>
              </w:rPr>
              <w:t>indows</w:t>
            </w:r>
          </w:p>
        </w:tc>
        <w:tc>
          <w:tcPr>
            <w:tcW w:w="2766" w:type="dxa"/>
          </w:tcPr>
          <w:p w14:paraId="305B2E2B" w14:textId="055E392E" w:rsidR="00FE190B" w:rsidRDefault="00FE190B" w:rsidP="00FE190B">
            <w:pPr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</w:tr>
      <w:tr w:rsidR="00FE190B" w14:paraId="330093D7" w14:textId="77777777" w:rsidTr="00FE190B">
        <w:tc>
          <w:tcPr>
            <w:tcW w:w="2765" w:type="dxa"/>
          </w:tcPr>
          <w:p w14:paraId="67125195" w14:textId="34098D78" w:rsidR="00FE190B" w:rsidRDefault="00FE190B" w:rsidP="00FE190B">
            <w:pPr>
              <w:ind w:firstLineChars="0" w:firstLine="0"/>
              <w:jc w:val="center"/>
            </w:pPr>
            <w:r>
              <w:rPr>
                <w:rFonts w:hint="eastAsia"/>
              </w:rPr>
              <w:t>复制文件</w:t>
            </w:r>
          </w:p>
        </w:tc>
        <w:tc>
          <w:tcPr>
            <w:tcW w:w="2765" w:type="dxa"/>
          </w:tcPr>
          <w:p w14:paraId="44D0B378" w14:textId="62FEFDF1" w:rsidR="00FE190B" w:rsidRDefault="00FE190B" w:rsidP="00FE190B">
            <w:pPr>
              <w:ind w:firstLineChars="0" w:firstLine="0"/>
              <w:jc w:val="center"/>
            </w:pPr>
            <w:r>
              <w:t>Copy</w:t>
            </w:r>
          </w:p>
        </w:tc>
        <w:tc>
          <w:tcPr>
            <w:tcW w:w="2766" w:type="dxa"/>
          </w:tcPr>
          <w:p w14:paraId="1581E37B" w14:textId="57D8F948" w:rsidR="00FE190B" w:rsidRDefault="00FE190B" w:rsidP="00FE190B">
            <w:pPr>
              <w:ind w:firstLineChars="0" w:firstLine="0"/>
              <w:jc w:val="center"/>
            </w:pPr>
            <w:r>
              <w:t>Cp</w:t>
            </w:r>
          </w:p>
        </w:tc>
      </w:tr>
      <w:tr w:rsidR="00FE190B" w14:paraId="3C751CF9" w14:textId="77777777" w:rsidTr="00FE190B">
        <w:tc>
          <w:tcPr>
            <w:tcW w:w="2765" w:type="dxa"/>
          </w:tcPr>
          <w:p w14:paraId="383474C0" w14:textId="7A4C9307" w:rsidR="00FE190B" w:rsidRDefault="00FE190B" w:rsidP="00FE190B">
            <w:pPr>
              <w:ind w:firstLineChars="0" w:firstLine="0"/>
              <w:jc w:val="center"/>
            </w:pPr>
            <w:r>
              <w:rPr>
                <w:rFonts w:hint="eastAsia"/>
              </w:rPr>
              <w:t>复制文件夹</w:t>
            </w:r>
          </w:p>
        </w:tc>
        <w:tc>
          <w:tcPr>
            <w:tcW w:w="2765" w:type="dxa"/>
          </w:tcPr>
          <w:p w14:paraId="4F6FB4D4" w14:textId="14FB49D3" w:rsidR="00FE190B" w:rsidRDefault="00FE190B" w:rsidP="00FE190B">
            <w:pPr>
              <w:ind w:firstLineChars="0" w:firstLine="0"/>
              <w:jc w:val="center"/>
            </w:pPr>
            <w:r>
              <w:t>xcopy</w:t>
            </w:r>
          </w:p>
        </w:tc>
        <w:tc>
          <w:tcPr>
            <w:tcW w:w="2766" w:type="dxa"/>
          </w:tcPr>
          <w:p w14:paraId="0B790302" w14:textId="4FF31BD6" w:rsidR="00FE190B" w:rsidRDefault="00FE190B" w:rsidP="00FE190B">
            <w:pPr>
              <w:ind w:firstLineChars="0" w:firstLine="0"/>
              <w:jc w:val="center"/>
            </w:pPr>
            <w:r>
              <w:t>Cp -r</w:t>
            </w:r>
          </w:p>
        </w:tc>
      </w:tr>
      <w:tr w:rsidR="00FE190B" w14:paraId="7728B34D" w14:textId="77777777" w:rsidTr="00FE190B">
        <w:tc>
          <w:tcPr>
            <w:tcW w:w="2765" w:type="dxa"/>
          </w:tcPr>
          <w:p w14:paraId="73E54D9A" w14:textId="31121C9F" w:rsidR="00FE190B" w:rsidRDefault="00FE190B" w:rsidP="00FE190B">
            <w:pPr>
              <w:ind w:firstLineChars="0" w:firstLine="0"/>
              <w:jc w:val="center"/>
            </w:pPr>
            <w:r>
              <w:rPr>
                <w:rFonts w:hint="eastAsia"/>
              </w:rPr>
              <w:t>移动文件</w:t>
            </w:r>
          </w:p>
        </w:tc>
        <w:tc>
          <w:tcPr>
            <w:tcW w:w="2765" w:type="dxa"/>
          </w:tcPr>
          <w:p w14:paraId="3EDF0249" w14:textId="6C16B044" w:rsidR="00FE190B" w:rsidRDefault="00FE190B" w:rsidP="00FE190B">
            <w:pPr>
              <w:ind w:firstLineChars="0" w:firstLine="0"/>
              <w:jc w:val="center"/>
            </w:pPr>
            <w:r>
              <w:t>Move</w:t>
            </w:r>
          </w:p>
        </w:tc>
        <w:tc>
          <w:tcPr>
            <w:tcW w:w="2766" w:type="dxa"/>
          </w:tcPr>
          <w:p w14:paraId="0C676F62" w14:textId="0AC60062" w:rsidR="00FE190B" w:rsidRDefault="00FE190B" w:rsidP="00FE190B">
            <w:pPr>
              <w:ind w:firstLineChars="0" w:firstLine="0"/>
              <w:jc w:val="center"/>
            </w:pPr>
            <w:r>
              <w:t>Mv</w:t>
            </w:r>
          </w:p>
        </w:tc>
      </w:tr>
      <w:tr w:rsidR="00FE190B" w14:paraId="6F5D2A22" w14:textId="77777777" w:rsidTr="00FE190B">
        <w:tc>
          <w:tcPr>
            <w:tcW w:w="2765" w:type="dxa"/>
          </w:tcPr>
          <w:p w14:paraId="6F7393B8" w14:textId="6D7BDA36" w:rsidR="00FE190B" w:rsidRDefault="00FE190B" w:rsidP="00FE190B">
            <w:pPr>
              <w:ind w:firstLineChars="0" w:firstLine="0"/>
              <w:jc w:val="center"/>
            </w:pPr>
            <w:r>
              <w:rPr>
                <w:rFonts w:hint="eastAsia"/>
              </w:rPr>
              <w:t>重命名</w:t>
            </w:r>
          </w:p>
        </w:tc>
        <w:tc>
          <w:tcPr>
            <w:tcW w:w="2765" w:type="dxa"/>
          </w:tcPr>
          <w:p w14:paraId="3FF6F8B3" w14:textId="77C0DB78" w:rsidR="00FE190B" w:rsidRDefault="00FE190B" w:rsidP="00FE190B">
            <w:pPr>
              <w:ind w:firstLineChars="0" w:firstLine="0"/>
              <w:jc w:val="center"/>
            </w:pPr>
            <w:r>
              <w:t>Ren</w:t>
            </w:r>
          </w:p>
        </w:tc>
        <w:tc>
          <w:tcPr>
            <w:tcW w:w="2766" w:type="dxa"/>
          </w:tcPr>
          <w:p w14:paraId="00AFB270" w14:textId="018164FC" w:rsidR="00FE190B" w:rsidRDefault="00FE190B" w:rsidP="00FE190B">
            <w:pPr>
              <w:ind w:firstLineChars="0" w:firstLine="0"/>
              <w:jc w:val="center"/>
            </w:pPr>
            <w:r>
              <w:t>Mv</w:t>
            </w:r>
          </w:p>
        </w:tc>
      </w:tr>
      <w:tr w:rsidR="00FE190B" w14:paraId="73EA1098" w14:textId="77777777" w:rsidTr="00FE190B">
        <w:tc>
          <w:tcPr>
            <w:tcW w:w="2765" w:type="dxa"/>
          </w:tcPr>
          <w:p w14:paraId="64264413" w14:textId="5210B89F" w:rsidR="00FE190B" w:rsidRDefault="00FE190B" w:rsidP="00FE190B">
            <w:pPr>
              <w:ind w:firstLineChars="0" w:firstLine="0"/>
              <w:jc w:val="center"/>
            </w:pPr>
            <w:r>
              <w:rPr>
                <w:rFonts w:hint="eastAsia"/>
              </w:rPr>
              <w:t>删除文件</w:t>
            </w:r>
          </w:p>
        </w:tc>
        <w:tc>
          <w:tcPr>
            <w:tcW w:w="2765" w:type="dxa"/>
          </w:tcPr>
          <w:p w14:paraId="2B0E7DAC" w14:textId="7805D297" w:rsidR="00FE190B" w:rsidRDefault="00FE190B" w:rsidP="00FE190B">
            <w:pPr>
              <w:ind w:firstLineChars="0" w:firstLine="0"/>
              <w:jc w:val="center"/>
            </w:pPr>
            <w:r>
              <w:t>Del</w:t>
            </w:r>
          </w:p>
        </w:tc>
        <w:tc>
          <w:tcPr>
            <w:tcW w:w="2766" w:type="dxa"/>
          </w:tcPr>
          <w:p w14:paraId="65F7F11F" w14:textId="78837644" w:rsidR="00FE190B" w:rsidRDefault="00FE190B" w:rsidP="00FE190B">
            <w:pPr>
              <w:ind w:firstLineChars="0" w:firstLine="0"/>
              <w:jc w:val="center"/>
            </w:pPr>
            <w:r>
              <w:t>Rm</w:t>
            </w:r>
          </w:p>
        </w:tc>
      </w:tr>
      <w:tr w:rsidR="00FE190B" w14:paraId="57C8D3B7" w14:textId="77777777" w:rsidTr="00FE190B">
        <w:tc>
          <w:tcPr>
            <w:tcW w:w="2765" w:type="dxa"/>
          </w:tcPr>
          <w:p w14:paraId="758B8B5B" w14:textId="68A91982" w:rsidR="00FE190B" w:rsidRDefault="00FE190B" w:rsidP="00FE190B">
            <w:pPr>
              <w:ind w:firstLineChars="0" w:firstLine="0"/>
              <w:jc w:val="center"/>
            </w:pPr>
            <w:r>
              <w:rPr>
                <w:rFonts w:hint="eastAsia"/>
              </w:rPr>
              <w:t>删除目录</w:t>
            </w:r>
          </w:p>
        </w:tc>
        <w:tc>
          <w:tcPr>
            <w:tcW w:w="2765" w:type="dxa"/>
          </w:tcPr>
          <w:p w14:paraId="056E10E2" w14:textId="73BABA89" w:rsidR="00FE190B" w:rsidRDefault="00FE190B" w:rsidP="00FE190B">
            <w:pPr>
              <w:ind w:firstLineChars="0" w:firstLine="0"/>
              <w:jc w:val="center"/>
            </w:pPr>
            <w:r>
              <w:t>Rd</w:t>
            </w:r>
          </w:p>
        </w:tc>
        <w:tc>
          <w:tcPr>
            <w:tcW w:w="2766" w:type="dxa"/>
          </w:tcPr>
          <w:p w14:paraId="6A8A5417" w14:textId="2CAA0F9F" w:rsidR="00FE190B" w:rsidRDefault="00FE190B" w:rsidP="00FE190B">
            <w:pPr>
              <w:ind w:firstLineChars="0" w:firstLine="0"/>
              <w:jc w:val="center"/>
            </w:pPr>
            <w:r>
              <w:t>Rm -r</w:t>
            </w:r>
          </w:p>
        </w:tc>
      </w:tr>
    </w:tbl>
    <w:p w14:paraId="0DDE3E51" w14:textId="2894F0E7" w:rsidR="0094627A" w:rsidRDefault="0094627A" w:rsidP="009E5BFE">
      <w:pPr>
        <w:ind w:firstLine="480"/>
      </w:pPr>
    </w:p>
    <w:p w14:paraId="74EA940C" w14:textId="0712120F" w:rsidR="00DB3CFB" w:rsidRDefault="00DB3CFB" w:rsidP="009E5BFE">
      <w:pPr>
        <w:ind w:firstLine="480"/>
      </w:pPr>
      <w:r>
        <w:t>Windows</w:t>
      </w:r>
      <w:r>
        <w:rPr>
          <w:rFonts w:hint="eastAsia"/>
        </w:rPr>
        <w:t>下的文件目录为</w:t>
      </w:r>
    </w:p>
    <w:p w14:paraId="6B7ADB7B" w14:textId="7A75CA4F" w:rsidR="009968F4" w:rsidRDefault="00DB3CFB" w:rsidP="009E5BFE">
      <w:pPr>
        <w:ind w:firstLine="480"/>
      </w:pPr>
      <w:r>
        <w:rPr>
          <w:rFonts w:hint="eastAsia"/>
        </w:rPr>
        <w:t>C</w:t>
      </w:r>
      <w:r>
        <w:t>:</w:t>
      </w:r>
      <w:r w:rsidR="009968F4">
        <w:t>/</w:t>
      </w:r>
      <w:r>
        <w:t>dir_name/dir1/…/file_name</w:t>
      </w:r>
      <w:r w:rsidR="009968F4">
        <w:t xml:space="preserve">   </w:t>
      </w:r>
    </w:p>
    <w:p w14:paraId="5B4B8F95" w14:textId="1890137B" w:rsidR="00DB3CFB" w:rsidRDefault="009968F4" w:rsidP="009E5BFE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rPr>
          <w:rFonts w:hint="eastAsia"/>
        </w:rPr>
        <w:t>\</w:t>
      </w:r>
      <w:r>
        <w:rPr>
          <w:rFonts w:hint="eastAsia"/>
        </w:rPr>
        <w:t>都可以（系统默认的是</w:t>
      </w:r>
      <w:r>
        <w:rPr>
          <w:rFonts w:hint="eastAsia"/>
        </w:rPr>
        <w:t>\</w:t>
      </w:r>
      <w:r>
        <w:rPr>
          <w:rFonts w:hint="eastAsia"/>
        </w:rPr>
        <w:t>），但是盘符后需要接一个冒号</w:t>
      </w:r>
    </w:p>
    <w:p w14:paraId="6A480303" w14:textId="67A8862B" w:rsidR="005C7ADC" w:rsidRDefault="005C7ADC" w:rsidP="009E5BFE">
      <w:pPr>
        <w:ind w:firstLine="480"/>
      </w:pPr>
    </w:p>
    <w:p w14:paraId="47301808" w14:textId="2BDE9094" w:rsidR="005C7ADC" w:rsidRDefault="005C7ADC" w:rsidP="009E5BFE">
      <w:pPr>
        <w:ind w:firstLine="480"/>
        <w:rPr>
          <w:rFonts w:hint="eastAsia"/>
        </w:rPr>
      </w:pPr>
      <w:r>
        <w:t>Cd</w:t>
      </w:r>
      <w:r>
        <w:rPr>
          <w:rFonts w:hint="eastAsia"/>
        </w:rPr>
        <w:t>命令切换盘符，需要加上</w:t>
      </w:r>
      <w:r>
        <w:rPr>
          <w:rFonts w:hint="eastAsia"/>
        </w:rPr>
        <w:t xml:space="preserve"> </w:t>
      </w:r>
      <w:r>
        <w:t xml:space="preserve">/d </w:t>
      </w:r>
      <w:r>
        <w:rPr>
          <w:rFonts w:hint="eastAsia"/>
        </w:rPr>
        <w:t>参数</w:t>
      </w:r>
      <w:r w:rsidR="004633B1">
        <w:rPr>
          <w:rFonts w:hint="eastAsia"/>
        </w:rPr>
        <w:t xml:space="preserve"> </w:t>
      </w:r>
      <w:r w:rsidR="004633B1">
        <w:t xml:space="preserve"> cd /d F:/01_chrome</w:t>
      </w:r>
      <w:r>
        <w:rPr>
          <w:rFonts w:hint="eastAsia"/>
        </w:rPr>
        <w:t>。</w:t>
      </w:r>
    </w:p>
    <w:sectPr w:rsidR="005C7A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BC606" w14:textId="77777777" w:rsidR="00FA6D17" w:rsidRDefault="00FA6D17" w:rsidP="009968F4">
      <w:pPr>
        <w:spacing w:line="240" w:lineRule="auto"/>
        <w:ind w:firstLine="480"/>
      </w:pPr>
      <w:r>
        <w:separator/>
      </w:r>
    </w:p>
  </w:endnote>
  <w:endnote w:type="continuationSeparator" w:id="0">
    <w:p w14:paraId="6C13AFA2" w14:textId="77777777" w:rsidR="00FA6D17" w:rsidRDefault="00FA6D17" w:rsidP="009968F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ECBAD" w14:textId="77777777" w:rsidR="009968F4" w:rsidRDefault="009968F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3A3C7" w14:textId="77777777" w:rsidR="009968F4" w:rsidRDefault="009968F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49EC9" w14:textId="77777777" w:rsidR="009968F4" w:rsidRDefault="009968F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7C359" w14:textId="77777777" w:rsidR="00FA6D17" w:rsidRDefault="00FA6D17" w:rsidP="009968F4">
      <w:pPr>
        <w:spacing w:line="240" w:lineRule="auto"/>
        <w:ind w:firstLine="480"/>
      </w:pPr>
      <w:r>
        <w:separator/>
      </w:r>
    </w:p>
  </w:footnote>
  <w:footnote w:type="continuationSeparator" w:id="0">
    <w:p w14:paraId="6B11F084" w14:textId="77777777" w:rsidR="00FA6D17" w:rsidRDefault="00FA6D17" w:rsidP="009968F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429C3" w14:textId="77777777" w:rsidR="009968F4" w:rsidRDefault="009968F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55853" w14:textId="77777777" w:rsidR="009968F4" w:rsidRDefault="009968F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A8636" w14:textId="77777777" w:rsidR="009968F4" w:rsidRDefault="009968F4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0B"/>
    <w:rsid w:val="004633B1"/>
    <w:rsid w:val="005C7ADC"/>
    <w:rsid w:val="0094627A"/>
    <w:rsid w:val="009968F4"/>
    <w:rsid w:val="009E5BFE"/>
    <w:rsid w:val="00DB3CFB"/>
    <w:rsid w:val="00FA6D17"/>
    <w:rsid w:val="00FE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A9425"/>
  <w15:chartTrackingRefBased/>
  <w15:docId w15:val="{5EF2A89E-5F96-4419-A01C-68FD498E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BFE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5BFE"/>
    <w:pPr>
      <w:keepNext/>
      <w:keepLines/>
      <w:spacing w:beforeLines="100" w:before="100" w:afterLines="100" w:after="100" w:line="240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BFE"/>
    <w:pPr>
      <w:keepNext/>
      <w:keepLines/>
      <w:spacing w:beforeLines="100" w:before="100" w:line="240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9E5BFE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9E5BFE"/>
    <w:rPr>
      <w:rFonts w:ascii="Times New Roman" w:eastAsia="宋体" w:hAnsi="Times New Roman"/>
      <w:b/>
      <w:bCs/>
      <w:kern w:val="44"/>
      <w:sz w:val="30"/>
      <w:szCs w:val="44"/>
    </w:rPr>
  </w:style>
  <w:style w:type="paragraph" w:customStyle="1" w:styleId="3">
    <w:name w:val="标题3"/>
    <w:basedOn w:val="a"/>
    <w:link w:val="30"/>
    <w:qFormat/>
    <w:rsid w:val="009E5BFE"/>
    <w:pPr>
      <w:spacing w:line="240" w:lineRule="auto"/>
    </w:pPr>
  </w:style>
  <w:style w:type="paragraph" w:customStyle="1" w:styleId="a3">
    <w:name w:val="大标题"/>
    <w:basedOn w:val="3"/>
    <w:link w:val="a4"/>
    <w:qFormat/>
    <w:rsid w:val="009E5BFE"/>
    <w:pPr>
      <w:spacing w:afterLines="100" w:after="100"/>
      <w:jc w:val="center"/>
    </w:pPr>
    <w:rPr>
      <w:sz w:val="32"/>
    </w:rPr>
  </w:style>
  <w:style w:type="character" w:customStyle="1" w:styleId="30">
    <w:name w:val="标题3 字符"/>
    <w:basedOn w:val="a0"/>
    <w:link w:val="3"/>
    <w:rsid w:val="009E5BFE"/>
    <w:rPr>
      <w:rFonts w:ascii="Times New Roman" w:eastAsia="宋体" w:hAnsi="Times New Roman"/>
      <w:sz w:val="24"/>
    </w:rPr>
  </w:style>
  <w:style w:type="character" w:customStyle="1" w:styleId="a4">
    <w:name w:val="大标题 字符"/>
    <w:basedOn w:val="30"/>
    <w:link w:val="a3"/>
    <w:rsid w:val="009E5BFE"/>
    <w:rPr>
      <w:rFonts w:ascii="Times New Roman" w:eastAsia="宋体" w:hAnsi="Times New Roman"/>
      <w:sz w:val="32"/>
    </w:rPr>
  </w:style>
  <w:style w:type="table" w:styleId="a5">
    <w:name w:val="Table Grid"/>
    <w:basedOn w:val="a1"/>
    <w:uiPriority w:val="39"/>
    <w:rsid w:val="00FE1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96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68F4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68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68F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iYao\Documents\&#33258;&#23450;&#20041;%20Office%20&#27169;&#26495;\word_template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word_template.dotm</Template>
  <TotalTime>16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HuiYao</dc:creator>
  <cp:keywords/>
  <dc:description/>
  <cp:lastModifiedBy>yao hui</cp:lastModifiedBy>
  <cp:revision>5</cp:revision>
  <dcterms:created xsi:type="dcterms:W3CDTF">2020-05-26T02:19:00Z</dcterms:created>
  <dcterms:modified xsi:type="dcterms:W3CDTF">2020-05-26T02:49:00Z</dcterms:modified>
</cp:coreProperties>
</file>