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F879" w14:textId="77777777" w:rsidR="007034ED" w:rsidRDefault="00E45D68" w:rsidP="00E45D68">
      <w:pPr>
        <w:ind w:firstLine="480"/>
        <w:jc w:val="center"/>
      </w:pPr>
      <w:r>
        <w:rPr>
          <w:rFonts w:hint="eastAsia"/>
        </w:rPr>
        <w:t>单词笔记</w:t>
      </w:r>
    </w:p>
    <w:p w14:paraId="4CD6EC62" w14:textId="77777777" w:rsidR="00E45D68" w:rsidRDefault="00E45D68" w:rsidP="00E45D68">
      <w:pPr>
        <w:ind w:firstLine="480"/>
      </w:pPr>
      <w:r>
        <w:t>M</w:t>
      </w:r>
      <w:r>
        <w:rPr>
          <w:rFonts w:hint="eastAsia"/>
        </w:rPr>
        <w:t>onocular</w:t>
      </w:r>
      <w:r>
        <w:rPr>
          <w:rFonts w:hint="eastAsia"/>
        </w:rPr>
        <w:t>：单目的</w:t>
      </w:r>
    </w:p>
    <w:p w14:paraId="6C374ECE" w14:textId="77777777" w:rsidR="00BB7C91" w:rsidRDefault="00BB7C91" w:rsidP="00E45D68">
      <w:pPr>
        <w:ind w:firstLine="480"/>
      </w:pPr>
      <w:r>
        <w:t>B</w:t>
      </w:r>
      <w:r>
        <w:rPr>
          <w:rFonts w:hint="eastAsia"/>
        </w:rPr>
        <w:t>inocular</w:t>
      </w:r>
      <w:r>
        <w:rPr>
          <w:rFonts w:hint="eastAsia"/>
        </w:rPr>
        <w:t>：双目的</w:t>
      </w:r>
    </w:p>
    <w:p w14:paraId="20D7218F" w14:textId="77777777" w:rsidR="00E45D68" w:rsidRDefault="00E45D68" w:rsidP="00E45D68">
      <w:pPr>
        <w:ind w:firstLine="480"/>
      </w:pPr>
      <w:r>
        <w:t>G</w:t>
      </w:r>
      <w:r>
        <w:rPr>
          <w:rFonts w:hint="eastAsia"/>
        </w:rPr>
        <w:t>eometric</w:t>
      </w:r>
      <w:r>
        <w:rPr>
          <w:rFonts w:hint="eastAsia"/>
        </w:rPr>
        <w:t>：几何的</w:t>
      </w:r>
    </w:p>
    <w:p w14:paraId="782F3400" w14:textId="77777777" w:rsidR="00E45D68" w:rsidRDefault="00E45D68" w:rsidP="00E45D68">
      <w:pPr>
        <w:ind w:firstLine="480"/>
      </w:pPr>
      <w:r>
        <w:t>R</w:t>
      </w:r>
      <w:r>
        <w:rPr>
          <w:rFonts w:hint="eastAsia"/>
        </w:rPr>
        <w:t>educe</w:t>
      </w:r>
      <w:r>
        <w:rPr>
          <w:rFonts w:hint="eastAsia"/>
        </w:rPr>
        <w:t>：减少，降低，简化</w:t>
      </w:r>
    </w:p>
    <w:p w14:paraId="45EAE806" w14:textId="77777777" w:rsidR="00A64BFA" w:rsidRDefault="00BB7F95" w:rsidP="00E45D68">
      <w:pPr>
        <w:ind w:firstLine="480"/>
      </w:pPr>
      <w:r>
        <w:t>P</w:t>
      </w:r>
      <w:r>
        <w:rPr>
          <w:rFonts w:hint="eastAsia"/>
        </w:rPr>
        <w:t>hysically</w:t>
      </w:r>
      <w:r>
        <w:rPr>
          <w:rFonts w:hint="eastAsia"/>
        </w:rPr>
        <w:t>：身体上的，肉体的；依自然规律的，根本上的</w:t>
      </w:r>
    </w:p>
    <w:p w14:paraId="5FD40A1D" w14:textId="77777777" w:rsidR="00BB7F95" w:rsidRDefault="00BB7F95" w:rsidP="00E45D68">
      <w:pPr>
        <w:ind w:firstLine="480"/>
      </w:pPr>
      <w:r>
        <w:t>C</w:t>
      </w:r>
      <w:r>
        <w:rPr>
          <w:rFonts w:hint="eastAsia"/>
        </w:rPr>
        <w:t>onsiderable</w:t>
      </w:r>
      <w:r>
        <w:rPr>
          <w:rFonts w:hint="eastAsia"/>
        </w:rPr>
        <w:t>：相当大的，相当可观的</w:t>
      </w:r>
    </w:p>
    <w:p w14:paraId="6494F5DD" w14:textId="77777777" w:rsidR="002B000A" w:rsidRDefault="002B000A" w:rsidP="00E45D68">
      <w:pPr>
        <w:ind w:firstLine="48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：静态的</w:t>
      </w:r>
    </w:p>
    <w:p w14:paraId="41A91EBD" w14:textId="77777777" w:rsidR="00A931C5" w:rsidRDefault="00A931C5" w:rsidP="00E45D68">
      <w:pPr>
        <w:ind w:firstLine="480"/>
      </w:pPr>
      <w:r>
        <w:t>C</w:t>
      </w:r>
      <w:r>
        <w:rPr>
          <w:rFonts w:hint="eastAsia"/>
        </w:rPr>
        <w:t>alibrate</w:t>
      </w:r>
      <w:r>
        <w:rPr>
          <w:rFonts w:hint="eastAsia"/>
        </w:rPr>
        <w:t>：标定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calibrate</w:t>
      </w:r>
      <w:r>
        <w:rPr>
          <w:rFonts w:hint="eastAsia"/>
        </w:rPr>
        <w:t>：相机标定</w:t>
      </w:r>
    </w:p>
    <w:p w14:paraId="100D1161" w14:textId="77777777" w:rsidR="00A931C5" w:rsidRDefault="006D5A54" w:rsidP="00E45D68">
      <w:pPr>
        <w:ind w:firstLine="480"/>
      </w:pPr>
      <w:r>
        <w:rPr>
          <w:rFonts w:hint="eastAsia"/>
        </w:rPr>
        <w:t>align</w:t>
      </w:r>
      <w:r>
        <w:rPr>
          <w:rFonts w:hint="eastAsia"/>
        </w:rPr>
        <w:t>：对齐，匹配</w:t>
      </w:r>
      <w:r>
        <w:rPr>
          <w:rFonts w:hint="eastAsia"/>
        </w:rPr>
        <w:t xml:space="preserve"> </w:t>
      </w:r>
      <w:r>
        <w:t xml:space="preserve">       </w:t>
      </w:r>
      <w:r w:rsidR="00A931C5">
        <w:t>A</w:t>
      </w:r>
      <w:r w:rsidR="00A931C5">
        <w:rPr>
          <w:rFonts w:hint="eastAsia"/>
        </w:rPr>
        <w:t>lignment</w:t>
      </w:r>
      <w:r w:rsidR="00A931C5">
        <w:rPr>
          <w:rFonts w:hint="eastAsia"/>
        </w:rPr>
        <w:t>：校准</w:t>
      </w:r>
    </w:p>
    <w:p w14:paraId="60606C1C" w14:textId="77777777" w:rsidR="00A931C5" w:rsidRDefault="00404577" w:rsidP="00E45D68">
      <w:pPr>
        <w:ind w:firstLine="480"/>
      </w:pPr>
      <w:r>
        <w:t>A</w:t>
      </w:r>
      <w:r>
        <w:rPr>
          <w:rFonts w:hint="eastAsia"/>
        </w:rPr>
        <w:t>rchitecture</w:t>
      </w:r>
      <w:r>
        <w:rPr>
          <w:rFonts w:hint="eastAsia"/>
        </w:rPr>
        <w:t>：架构，结构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architecture</w:t>
      </w:r>
      <w:r>
        <w:rPr>
          <w:rFonts w:hint="eastAsia"/>
        </w:rPr>
        <w:t>：模型架构</w:t>
      </w:r>
    </w:p>
    <w:p w14:paraId="6E205F03" w14:textId="77777777" w:rsidR="00F63185" w:rsidRDefault="00F63185" w:rsidP="00E45D68">
      <w:pPr>
        <w:ind w:firstLine="480"/>
      </w:pPr>
      <w:r>
        <w:t>C</w:t>
      </w:r>
      <w:r>
        <w:rPr>
          <w:rFonts w:hint="eastAsia"/>
        </w:rPr>
        <w:t>oncatenate</w:t>
      </w:r>
      <w:r>
        <w:rPr>
          <w:rFonts w:hint="eastAsia"/>
        </w:rPr>
        <w:t>：连接，连结</w:t>
      </w:r>
    </w:p>
    <w:p w14:paraId="6AE9E50E" w14:textId="77777777" w:rsidR="00FC296C" w:rsidRDefault="00FC296C" w:rsidP="00E45D68">
      <w:pPr>
        <w:ind w:firstLine="480"/>
      </w:pPr>
      <w:r>
        <w:t>M</w:t>
      </w:r>
      <w:r>
        <w:rPr>
          <w:rFonts w:hint="eastAsia"/>
        </w:rPr>
        <w:t>etric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，公制的；</w:t>
      </w:r>
      <w:r>
        <w:rPr>
          <w:rFonts w:hint="eastAsia"/>
        </w:rPr>
        <w:t>n</w:t>
      </w:r>
      <w:r>
        <w:rPr>
          <w:rFonts w:hint="eastAsia"/>
        </w:rPr>
        <w:t>，度量（标准）；计算方式，计算思想</w:t>
      </w:r>
    </w:p>
    <w:p w14:paraId="2A054ABD" w14:textId="77777777" w:rsidR="00B446A6" w:rsidRDefault="00B446A6" w:rsidP="00E45D68">
      <w:pPr>
        <w:ind w:firstLine="480"/>
      </w:pPr>
      <w:r>
        <w:t>C</w:t>
      </w:r>
      <w:r>
        <w:rPr>
          <w:rFonts w:hint="eastAsia"/>
        </w:rPr>
        <w:t>rop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，产量，庄稼，农作物；</w:t>
      </w:r>
      <w:r>
        <w:rPr>
          <w:rFonts w:hint="eastAsia"/>
        </w:rPr>
        <w:t>v</w:t>
      </w:r>
      <w:r>
        <w:rPr>
          <w:rFonts w:hint="eastAsia"/>
        </w:rPr>
        <w:t>，收割，裁剪，修建</w:t>
      </w:r>
    </w:p>
    <w:p w14:paraId="281109DB" w14:textId="77777777" w:rsidR="00BB7C91" w:rsidRDefault="00BB7C91" w:rsidP="00E45D68">
      <w:pPr>
        <w:ind w:firstLine="480"/>
      </w:pPr>
      <w:r>
        <w:t>W</w:t>
      </w:r>
      <w:r>
        <w:rPr>
          <w:rFonts w:hint="eastAsia"/>
        </w:rPr>
        <w:t>arp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，扭曲，歪曲，偏见</w:t>
      </w:r>
    </w:p>
    <w:p w14:paraId="30B3DE31" w14:textId="77777777" w:rsidR="00BB7C91" w:rsidRDefault="00BB7C91" w:rsidP="00E45D68">
      <w:pPr>
        <w:ind w:firstLine="480"/>
      </w:pPr>
      <w:r>
        <w:t>W</w:t>
      </w:r>
      <w:r>
        <w:rPr>
          <w:rFonts w:hint="eastAsia"/>
        </w:rPr>
        <w:t>rap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rPr>
          <w:rFonts w:hint="eastAsia"/>
        </w:rPr>
        <w:t>，包裹，掩盖</w:t>
      </w:r>
    </w:p>
    <w:p w14:paraId="7F5FCA26" w14:textId="77777777" w:rsidR="00C55722" w:rsidRDefault="00C55722" w:rsidP="00E45D68">
      <w:pPr>
        <w:ind w:firstLine="480"/>
      </w:pPr>
      <w:r>
        <w:rPr>
          <w:rFonts w:hint="eastAsia"/>
        </w:rPr>
        <w:t>resolution</w:t>
      </w:r>
      <w:r>
        <w:rPr>
          <w:rFonts w:hint="eastAsia"/>
        </w:rPr>
        <w:t>：分辨率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resolution</w:t>
      </w:r>
      <w:r>
        <w:rPr>
          <w:rFonts w:hint="eastAsia"/>
        </w:rPr>
        <w:t>：高分辨率</w:t>
      </w:r>
    </w:p>
    <w:p w14:paraId="18DB1788" w14:textId="77777777" w:rsidR="0043256C" w:rsidRDefault="0043256C" w:rsidP="00E45D68">
      <w:pPr>
        <w:ind w:firstLine="480"/>
      </w:pPr>
      <w:r>
        <w:rPr>
          <w:rFonts w:hint="eastAsia"/>
        </w:rPr>
        <w:t>corporate</w:t>
      </w:r>
      <w:r>
        <w:rPr>
          <w:rFonts w:hint="eastAsia"/>
        </w:rPr>
        <w:t>：公司的，企业的；共同的，全体的</w:t>
      </w:r>
    </w:p>
    <w:p w14:paraId="28227C79" w14:textId="77777777" w:rsidR="0043256C" w:rsidRDefault="0043256C" w:rsidP="00E45D68">
      <w:pPr>
        <w:ind w:firstLine="480"/>
      </w:pPr>
      <w:r>
        <w:rPr>
          <w:rFonts w:hint="eastAsia"/>
        </w:rPr>
        <w:t>incorporate</w:t>
      </w:r>
      <w:r>
        <w:rPr>
          <w:rFonts w:hint="eastAsia"/>
        </w:rPr>
        <w:t>：合并，混合；包含，吸收</w:t>
      </w:r>
    </w:p>
    <w:p w14:paraId="4E0DED0C" w14:textId="77777777" w:rsidR="003169FF" w:rsidRDefault="003169FF" w:rsidP="00E45D68">
      <w:pPr>
        <w:ind w:firstLine="480"/>
      </w:pPr>
      <w:r>
        <w:rPr>
          <w:rFonts w:hint="eastAsia"/>
        </w:rPr>
        <w:t>contain</w:t>
      </w:r>
      <w:r>
        <w:rPr>
          <w:rFonts w:hint="eastAsia"/>
        </w:rPr>
        <w:t>：包含</w:t>
      </w:r>
    </w:p>
    <w:p w14:paraId="074BBCF4" w14:textId="77777777" w:rsidR="003169FF" w:rsidRDefault="003169FF" w:rsidP="00E45D68">
      <w:pPr>
        <w:ind w:firstLine="480"/>
      </w:pPr>
      <w:r>
        <w:rPr>
          <w:rFonts w:hint="eastAsia"/>
        </w:rPr>
        <w:t>obtain</w:t>
      </w:r>
      <w:r>
        <w:rPr>
          <w:rFonts w:hint="eastAsia"/>
        </w:rPr>
        <w:t>：获得，得到</w:t>
      </w:r>
    </w:p>
    <w:p w14:paraId="7F9C9D13" w14:textId="77777777" w:rsidR="003169FF" w:rsidRDefault="003169FF" w:rsidP="00E45D68">
      <w:pPr>
        <w:ind w:firstLine="480"/>
      </w:pPr>
    </w:p>
    <w:p w14:paraId="3642EA33" w14:textId="77777777" w:rsidR="0043256C" w:rsidRDefault="00A70749" w:rsidP="00E45D68">
      <w:pPr>
        <w:ind w:firstLine="480"/>
      </w:pPr>
      <w:r>
        <w:rPr>
          <w:rFonts w:hint="eastAsia"/>
        </w:rPr>
        <w:t>retrieval</w:t>
      </w:r>
      <w:r>
        <w:rPr>
          <w:rFonts w:hint="eastAsia"/>
        </w:rPr>
        <w:t>：检索，恢复</w:t>
      </w:r>
    </w:p>
    <w:p w14:paraId="401F6997" w14:textId="77777777" w:rsidR="0043256C" w:rsidRDefault="00671739" w:rsidP="00E45D68">
      <w:pPr>
        <w:ind w:firstLine="480"/>
      </w:pPr>
      <w:r>
        <w:rPr>
          <w:rFonts w:hint="eastAsia"/>
        </w:rPr>
        <w:t>integral</w:t>
      </w:r>
      <w:r>
        <w:rPr>
          <w:rFonts w:hint="eastAsia"/>
        </w:rPr>
        <w:t>：积分</w:t>
      </w:r>
      <w:r w:rsidR="00045CF9">
        <w:rPr>
          <w:rFonts w:hint="eastAsia"/>
        </w:rPr>
        <w:t xml:space="preserve"> </w:t>
      </w:r>
      <w:r w:rsidR="00045CF9">
        <w:t xml:space="preserve">      </w:t>
      </w:r>
      <w:r w:rsidR="00045CF9">
        <w:rPr>
          <w:rFonts w:hint="eastAsia"/>
        </w:rPr>
        <w:t>integrable</w:t>
      </w:r>
      <w:r w:rsidR="00045CF9">
        <w:rPr>
          <w:rFonts w:hint="eastAsia"/>
        </w:rPr>
        <w:t>：可积分地</w:t>
      </w:r>
    </w:p>
    <w:p w14:paraId="10228F23" w14:textId="77777777" w:rsidR="00226350" w:rsidRDefault="00226350" w:rsidP="00E45D68">
      <w:pPr>
        <w:ind w:firstLine="480"/>
      </w:pPr>
      <w:r>
        <w:rPr>
          <w:rFonts w:hint="eastAsia"/>
        </w:rPr>
        <w:t>intractable</w:t>
      </w:r>
      <w:r>
        <w:rPr>
          <w:rFonts w:hint="eastAsia"/>
        </w:rPr>
        <w:t>：不可计算的</w:t>
      </w:r>
    </w:p>
    <w:p w14:paraId="18D9FDEB" w14:textId="77777777" w:rsidR="00045CF9" w:rsidRDefault="00067FF9" w:rsidP="00E45D68">
      <w:pPr>
        <w:ind w:firstLine="480"/>
      </w:pPr>
      <w:r>
        <w:rPr>
          <w:rFonts w:hint="eastAsia"/>
        </w:rPr>
        <w:t>texture</w:t>
      </w:r>
      <w:r>
        <w:rPr>
          <w:rFonts w:hint="eastAsia"/>
        </w:rPr>
        <w:t>：纹理，结构，质地</w:t>
      </w:r>
    </w:p>
    <w:p w14:paraId="7DEEEFCB" w14:textId="77777777" w:rsidR="00067FF9" w:rsidRDefault="00067FF9" w:rsidP="00067FF9">
      <w:pPr>
        <w:ind w:firstLine="480"/>
      </w:pPr>
      <w:r>
        <w:rPr>
          <w:rFonts w:hint="eastAsia"/>
        </w:rPr>
        <w:t>disparity</w:t>
      </w:r>
      <w:r>
        <w:rPr>
          <w:rFonts w:hint="eastAsia"/>
        </w:rPr>
        <w:t>：不同，不一致，差异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texture</w:t>
      </w:r>
      <w:r>
        <w:t xml:space="preserve"> </w:t>
      </w:r>
      <w:r>
        <w:rPr>
          <w:rFonts w:hint="eastAsia"/>
        </w:rPr>
        <w:t>disparity</w:t>
      </w:r>
      <w:r>
        <w:rPr>
          <w:rFonts w:hint="eastAsia"/>
        </w:rPr>
        <w:t>：纹理差异</w:t>
      </w:r>
    </w:p>
    <w:p w14:paraId="52722D44" w14:textId="77777777" w:rsidR="0043256C" w:rsidRDefault="009818ED" w:rsidP="00E45D68">
      <w:pPr>
        <w:ind w:firstLine="480"/>
      </w:pPr>
      <w:r>
        <w:rPr>
          <w:rFonts w:hint="eastAsia"/>
        </w:rPr>
        <w:t>in</w:t>
      </w:r>
      <w:r>
        <w:t xml:space="preserve"> terms of:</w:t>
      </w:r>
      <w:r>
        <w:rPr>
          <w:rFonts w:hint="eastAsia"/>
        </w:rPr>
        <w:t>从什么角度，依据，按照</w:t>
      </w:r>
    </w:p>
    <w:p w14:paraId="013F608D" w14:textId="77777777" w:rsidR="0043256C" w:rsidRDefault="00705ED9" w:rsidP="00E45D68">
      <w:pPr>
        <w:ind w:firstLine="480"/>
      </w:pP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histogram</w:t>
      </w:r>
      <w:r>
        <w:rPr>
          <w:rFonts w:hint="eastAsia"/>
        </w:rPr>
        <w:t>：颜色直方图</w:t>
      </w:r>
    </w:p>
    <w:p w14:paraId="7767A257" w14:textId="77777777" w:rsidR="00705ED9" w:rsidRDefault="00120379" w:rsidP="00E45D68">
      <w:pPr>
        <w:ind w:firstLine="480"/>
      </w:pPr>
      <w:r>
        <w:rPr>
          <w:rFonts w:hint="eastAsia"/>
        </w:rPr>
        <w:t>determinant</w:t>
      </w:r>
      <w:r>
        <w:rPr>
          <w:rFonts w:hint="eastAsia"/>
        </w:rPr>
        <w:t>：行列式</w:t>
      </w:r>
    </w:p>
    <w:p w14:paraId="5DCBC862" w14:textId="77777777" w:rsidR="00D60720" w:rsidRDefault="00D60720" w:rsidP="00E45D68">
      <w:pPr>
        <w:ind w:firstLine="480"/>
      </w:pPr>
      <w:r>
        <w:rPr>
          <w:rFonts w:hint="eastAsia"/>
        </w:rPr>
        <w:t>derivative</w:t>
      </w:r>
      <w:r>
        <w:rPr>
          <w:rFonts w:hint="eastAsia"/>
        </w:rPr>
        <w:t>：导数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derivative</w:t>
      </w:r>
      <w:r>
        <w:rPr>
          <w:rFonts w:hint="eastAsia"/>
        </w:rPr>
        <w:t>：偏导</w:t>
      </w:r>
    </w:p>
    <w:p w14:paraId="6DD348D1" w14:textId="77777777" w:rsidR="00705ED9" w:rsidRDefault="00812AC7" w:rsidP="00E45D68">
      <w:pPr>
        <w:ind w:firstLine="480"/>
      </w:pPr>
      <w:r>
        <w:rPr>
          <w:rFonts w:hint="eastAsia"/>
        </w:rPr>
        <w:t>implementation</w:t>
      </w:r>
      <w:r>
        <w:rPr>
          <w:rFonts w:hint="eastAsia"/>
        </w:rPr>
        <w:t>：实现，实施，执行</w:t>
      </w:r>
    </w:p>
    <w:p w14:paraId="5D9D655F" w14:textId="77777777" w:rsidR="00504B69" w:rsidRDefault="00504B69" w:rsidP="00E45D68">
      <w:pPr>
        <w:ind w:firstLine="480"/>
      </w:pPr>
      <w:r>
        <w:rPr>
          <w:rFonts w:hint="eastAsia"/>
        </w:rPr>
        <w:t>exploit</w:t>
      </w:r>
      <w:r>
        <w:rPr>
          <w:rFonts w:hint="eastAsia"/>
        </w:rPr>
        <w:t>：利用，开发，开拓</w:t>
      </w:r>
    </w:p>
    <w:p w14:paraId="7A46D9A1" w14:textId="77777777" w:rsidR="00504B69" w:rsidRDefault="00504B69" w:rsidP="00E45D68">
      <w:pPr>
        <w:ind w:firstLine="480"/>
      </w:pPr>
      <w:r>
        <w:rPr>
          <w:rFonts w:hint="eastAsia"/>
        </w:rPr>
        <w:t>advance</w:t>
      </w:r>
      <w:r>
        <w:rPr>
          <w:rFonts w:hint="eastAsia"/>
        </w:rPr>
        <w:t>：发展，前进</w:t>
      </w:r>
    </w:p>
    <w:p w14:paraId="0B17F9D1" w14:textId="77777777" w:rsidR="00504B69" w:rsidRDefault="00F769C2" w:rsidP="00E45D68">
      <w:pPr>
        <w:ind w:firstLine="480"/>
      </w:pPr>
      <w:r>
        <w:rPr>
          <w:rFonts w:hint="eastAsia"/>
        </w:rPr>
        <w:t>elementwise</w:t>
      </w:r>
      <w:r>
        <w:rPr>
          <w:rFonts w:hint="eastAsia"/>
        </w:rPr>
        <w:t>：逐元素的</w:t>
      </w:r>
    </w:p>
    <w:p w14:paraId="31D77203" w14:textId="77777777" w:rsidR="00F769C2" w:rsidRDefault="00F769C2" w:rsidP="00E45D68">
      <w:pPr>
        <w:ind w:firstLine="480"/>
      </w:pPr>
      <w:r>
        <w:rPr>
          <w:rFonts w:hint="eastAsia"/>
        </w:rPr>
        <w:t>standardization</w:t>
      </w:r>
      <w:r>
        <w:t xml:space="preserve"> </w:t>
      </w:r>
      <w:r>
        <w:rPr>
          <w:rFonts w:hint="eastAsia"/>
        </w:rPr>
        <w:t>deviation</w:t>
      </w:r>
      <w:r>
        <w:rPr>
          <w:rFonts w:hint="eastAsia"/>
        </w:rPr>
        <w:t>：标准差</w:t>
      </w:r>
    </w:p>
    <w:p w14:paraId="313DA193" w14:textId="77777777" w:rsidR="00504B69" w:rsidRPr="003169FF" w:rsidRDefault="00504B69" w:rsidP="00E45D68">
      <w:pPr>
        <w:ind w:firstLine="480"/>
      </w:pPr>
    </w:p>
    <w:p w14:paraId="246C5EFE" w14:textId="77777777" w:rsidR="00504B69" w:rsidRDefault="006B6F0F" w:rsidP="00E45D68">
      <w:pPr>
        <w:ind w:firstLine="480"/>
      </w:pPr>
      <w:r>
        <w:rPr>
          <w:rFonts w:hint="eastAsia"/>
        </w:rPr>
        <w:t>utilize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14:paraId="6C8500E6" w14:textId="77777777" w:rsidR="00504B69" w:rsidRDefault="006B6F0F" w:rsidP="00E45D68">
      <w:pPr>
        <w:ind w:firstLine="480"/>
      </w:pPr>
      <w:r>
        <w:rPr>
          <w:rFonts w:hint="eastAsia"/>
        </w:rPr>
        <w:t>deformation</w:t>
      </w:r>
      <w:r>
        <w:t xml:space="preserve"> </w:t>
      </w:r>
      <w:r>
        <w:rPr>
          <w:rFonts w:hint="eastAsia"/>
        </w:rPr>
        <w:t>：变形，形变</w:t>
      </w:r>
    </w:p>
    <w:p w14:paraId="45807476" w14:textId="77777777" w:rsidR="00504B69" w:rsidRDefault="006B6F0F" w:rsidP="00E45D68">
      <w:pPr>
        <w:ind w:firstLine="480"/>
      </w:pPr>
      <w:r>
        <w:rPr>
          <w:rFonts w:hint="eastAsia"/>
        </w:rPr>
        <w:t>occlusion</w:t>
      </w:r>
      <w:r>
        <w:t xml:space="preserve"> </w:t>
      </w:r>
      <w:r>
        <w:rPr>
          <w:rFonts w:hint="eastAsia"/>
        </w:rPr>
        <w:t>：遮挡</w:t>
      </w:r>
    </w:p>
    <w:p w14:paraId="6C00A4E9" w14:textId="77777777" w:rsidR="00504B69" w:rsidRDefault="00504B69" w:rsidP="00E45D68">
      <w:pPr>
        <w:ind w:firstLine="480"/>
      </w:pPr>
    </w:p>
    <w:p w14:paraId="6FC37AE0" w14:textId="77777777" w:rsidR="00504B69" w:rsidRDefault="00F67174" w:rsidP="00E45D68">
      <w:pPr>
        <w:ind w:firstLine="480"/>
      </w:pPr>
      <w:r>
        <w:rPr>
          <w:rFonts w:hint="eastAsia"/>
        </w:rPr>
        <w:t>mapping</w:t>
      </w:r>
      <w:r>
        <w:rPr>
          <w:rFonts w:hint="eastAsia"/>
        </w:rPr>
        <w:t>：映射，绘图</w:t>
      </w:r>
    </w:p>
    <w:p w14:paraId="394DC382" w14:textId="77777777" w:rsidR="00F67174" w:rsidRDefault="00F67174" w:rsidP="00E45D68">
      <w:pPr>
        <w:ind w:firstLine="480"/>
      </w:pPr>
    </w:p>
    <w:p w14:paraId="77522DDC" w14:textId="77777777" w:rsidR="00B34B4B" w:rsidRDefault="00B34B4B" w:rsidP="00E45D68">
      <w:pPr>
        <w:ind w:firstLine="480"/>
      </w:pPr>
      <w:r>
        <w:rPr>
          <w:rFonts w:hint="eastAsia"/>
        </w:rPr>
        <w:t>static</w:t>
      </w:r>
      <w:r>
        <w:rPr>
          <w:rFonts w:hint="eastAsia"/>
        </w:rPr>
        <w:t>：静态的，静止的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viewpoint</w:t>
      </w:r>
      <w:r>
        <w:rPr>
          <w:rFonts w:hint="eastAsia"/>
        </w:rPr>
        <w:t>：静止视角</w:t>
      </w:r>
    </w:p>
    <w:p w14:paraId="26B656BF" w14:textId="77777777" w:rsidR="00B34B4B" w:rsidRDefault="003B0FC4" w:rsidP="00E45D68">
      <w:pPr>
        <w:ind w:firstLine="480"/>
      </w:pPr>
      <w:r>
        <w:rPr>
          <w:rFonts w:hint="eastAsia"/>
        </w:rPr>
        <w:lastRenderedPageBreak/>
        <w:t>focal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焦点的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focal</w:t>
      </w:r>
      <w:r>
        <w:t xml:space="preserve"> </w:t>
      </w:r>
      <w:r>
        <w:rPr>
          <w:rFonts w:hint="eastAsia"/>
        </w:rPr>
        <w:t>length</w:t>
      </w:r>
      <w:r>
        <w:rPr>
          <w:rFonts w:hint="eastAsia"/>
        </w:rPr>
        <w:t>：焦距长度</w:t>
      </w:r>
    </w:p>
    <w:p w14:paraId="3C2AA0BF" w14:textId="77777777" w:rsidR="00454832" w:rsidRDefault="00454832" w:rsidP="00E45D68">
      <w:pPr>
        <w:ind w:firstLine="480"/>
      </w:pPr>
      <w:r>
        <w:rPr>
          <w:rFonts w:hint="eastAsia"/>
        </w:rPr>
        <w:t>coefficient</w:t>
      </w:r>
      <w:r>
        <w:rPr>
          <w:rFonts w:hint="eastAsia"/>
        </w:rPr>
        <w:t>：</w:t>
      </w:r>
      <w:r>
        <w:rPr>
          <w:rFonts w:hint="eastAsia"/>
        </w:rPr>
        <w:t xml:space="preserve"> n.</w:t>
      </w:r>
      <w:r>
        <w:rPr>
          <w:rFonts w:hint="eastAsia"/>
        </w:rPr>
        <w:t>系数</w:t>
      </w:r>
      <w:r>
        <w:rPr>
          <w:rFonts w:hint="eastAsia"/>
        </w:rPr>
        <w:t xml:space="preserve"> </w:t>
      </w:r>
      <w:r>
        <w:t xml:space="preserve">  adj. </w:t>
      </w:r>
      <w:r>
        <w:rPr>
          <w:rFonts w:hint="eastAsia"/>
        </w:rPr>
        <w:t>协同的</w:t>
      </w:r>
    </w:p>
    <w:p w14:paraId="4A65A48A" w14:textId="77777777" w:rsidR="00454832" w:rsidRDefault="00454832" w:rsidP="00E45D68">
      <w:pPr>
        <w:ind w:firstLine="480"/>
      </w:pPr>
    </w:p>
    <w:p w14:paraId="38662437" w14:textId="77777777" w:rsidR="00454832" w:rsidRDefault="00CD22C7" w:rsidP="00E45D68">
      <w:pPr>
        <w:ind w:firstLine="480"/>
      </w:pPr>
      <w:r>
        <w:rPr>
          <w:rFonts w:hint="eastAsia"/>
        </w:rPr>
        <w:t>leverage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v.</w:t>
      </w:r>
      <w:r>
        <w:rPr>
          <w:rFonts w:hint="eastAsia"/>
        </w:rPr>
        <w:t>利用</w:t>
      </w:r>
    </w:p>
    <w:p w14:paraId="418822E7" w14:textId="77777777" w:rsidR="00454832" w:rsidRDefault="0022405B" w:rsidP="00E45D68">
      <w:pPr>
        <w:ind w:firstLine="480"/>
      </w:pPr>
      <w:r>
        <w:rPr>
          <w:rFonts w:hint="eastAsia"/>
        </w:rPr>
        <w:t>employ</w:t>
      </w:r>
      <w:r>
        <w:rPr>
          <w:rFonts w:hint="eastAsia"/>
        </w:rPr>
        <w:t>：</w:t>
      </w:r>
      <w:r>
        <w:rPr>
          <w:rFonts w:hint="eastAsia"/>
        </w:rPr>
        <w:t xml:space="preserve"> v.</w:t>
      </w:r>
      <w:r>
        <w:rPr>
          <w:rFonts w:hint="eastAsia"/>
        </w:rPr>
        <w:t>采用</w:t>
      </w:r>
    </w:p>
    <w:p w14:paraId="1EAFD85A" w14:textId="77777777" w:rsidR="00454832" w:rsidRDefault="007D3EB9" w:rsidP="00E45D68">
      <w:pPr>
        <w:ind w:firstLine="480"/>
      </w:pPr>
      <w:r>
        <w:rPr>
          <w:rFonts w:hint="eastAsia"/>
        </w:rPr>
        <w:t>intuition</w:t>
      </w:r>
      <w:r>
        <w:rPr>
          <w:rFonts w:hint="eastAsia"/>
        </w:rPr>
        <w:t>：</w:t>
      </w:r>
      <w:r w:rsidR="00222765">
        <w:rPr>
          <w:rFonts w:hint="eastAsia"/>
        </w:rPr>
        <w:t xml:space="preserve"> </w:t>
      </w:r>
      <w:r>
        <w:rPr>
          <w:rFonts w:hint="eastAsia"/>
        </w:rPr>
        <w:t>直觉</w:t>
      </w:r>
      <w:r w:rsidR="00222765">
        <w:rPr>
          <w:rFonts w:hint="eastAsia"/>
        </w:rPr>
        <w:t>（直觉认识）</w:t>
      </w:r>
    </w:p>
    <w:p w14:paraId="5B0BC5C4" w14:textId="3C626213" w:rsidR="00454832" w:rsidRDefault="001A1653" w:rsidP="00E45D68">
      <w:pPr>
        <w:ind w:firstLine="480"/>
      </w:pPr>
      <w:r>
        <w:rPr>
          <w:rFonts w:hint="eastAsia"/>
        </w:rPr>
        <w:t>trivial</w:t>
      </w:r>
      <w:r>
        <w:rPr>
          <w:rFonts w:hint="eastAsia"/>
        </w:rPr>
        <w:t>：不重要的，琐碎的，简单的</w:t>
      </w:r>
    </w:p>
    <w:p w14:paraId="6DAEDE92" w14:textId="77777777" w:rsidR="00454832" w:rsidRDefault="00454832" w:rsidP="00E45D68">
      <w:pPr>
        <w:ind w:firstLine="480"/>
      </w:pPr>
    </w:p>
    <w:p w14:paraId="689D763B" w14:textId="77777777" w:rsidR="00454832" w:rsidRDefault="00454832" w:rsidP="00E45D68">
      <w:pPr>
        <w:ind w:firstLine="480"/>
      </w:pPr>
    </w:p>
    <w:p w14:paraId="7BCDA48D" w14:textId="77777777" w:rsidR="00454832" w:rsidRPr="007034ED" w:rsidRDefault="00454832" w:rsidP="00E45D68">
      <w:pPr>
        <w:ind w:firstLine="480"/>
      </w:pPr>
    </w:p>
    <w:sectPr w:rsidR="00454832" w:rsidRPr="007034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A80B2" w14:textId="77777777" w:rsidR="00C33818" w:rsidRDefault="00C33818" w:rsidP="00C55722">
      <w:pPr>
        <w:ind w:firstLine="480"/>
      </w:pPr>
      <w:r>
        <w:separator/>
      </w:r>
    </w:p>
  </w:endnote>
  <w:endnote w:type="continuationSeparator" w:id="0">
    <w:p w14:paraId="3429894D" w14:textId="77777777" w:rsidR="00C33818" w:rsidRDefault="00C33818" w:rsidP="00C55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3ECA1" w14:textId="77777777" w:rsidR="00C55722" w:rsidRDefault="00C5572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98316" w14:textId="77777777" w:rsidR="00C55722" w:rsidRDefault="00C55722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02EF8" w14:textId="77777777" w:rsidR="00C55722" w:rsidRDefault="00C5572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D4EF2" w14:textId="77777777" w:rsidR="00C33818" w:rsidRDefault="00C33818" w:rsidP="00C55722">
      <w:pPr>
        <w:ind w:firstLine="480"/>
      </w:pPr>
      <w:r>
        <w:separator/>
      </w:r>
    </w:p>
  </w:footnote>
  <w:footnote w:type="continuationSeparator" w:id="0">
    <w:p w14:paraId="1ED70869" w14:textId="77777777" w:rsidR="00C33818" w:rsidRDefault="00C33818" w:rsidP="00C5572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749C" w14:textId="77777777" w:rsidR="00C55722" w:rsidRDefault="00C5572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017E6" w14:textId="77777777" w:rsidR="00C55722" w:rsidRDefault="00C5572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2F01B" w14:textId="77777777" w:rsidR="00C55722" w:rsidRDefault="00C55722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68"/>
    <w:rsid w:val="000035B3"/>
    <w:rsid w:val="00045CF9"/>
    <w:rsid w:val="00067FF9"/>
    <w:rsid w:val="00075264"/>
    <w:rsid w:val="000849A7"/>
    <w:rsid w:val="000C5278"/>
    <w:rsid w:val="00120379"/>
    <w:rsid w:val="001930E5"/>
    <w:rsid w:val="001A1653"/>
    <w:rsid w:val="00222765"/>
    <w:rsid w:val="0022405B"/>
    <w:rsid w:val="00226350"/>
    <w:rsid w:val="002B000A"/>
    <w:rsid w:val="002F7259"/>
    <w:rsid w:val="003169FF"/>
    <w:rsid w:val="003B0FC4"/>
    <w:rsid w:val="00404577"/>
    <w:rsid w:val="0043256C"/>
    <w:rsid w:val="00454832"/>
    <w:rsid w:val="00484C8B"/>
    <w:rsid w:val="00504B69"/>
    <w:rsid w:val="005076F4"/>
    <w:rsid w:val="0054434F"/>
    <w:rsid w:val="00652B5A"/>
    <w:rsid w:val="00671739"/>
    <w:rsid w:val="006B6F0F"/>
    <w:rsid w:val="006D5A54"/>
    <w:rsid w:val="007034ED"/>
    <w:rsid w:val="00705ED9"/>
    <w:rsid w:val="00755FC6"/>
    <w:rsid w:val="007D3EB9"/>
    <w:rsid w:val="007F14BE"/>
    <w:rsid w:val="00807D9C"/>
    <w:rsid w:val="00812AC7"/>
    <w:rsid w:val="00867973"/>
    <w:rsid w:val="008C4208"/>
    <w:rsid w:val="009818ED"/>
    <w:rsid w:val="00A64BFA"/>
    <w:rsid w:val="00A70749"/>
    <w:rsid w:val="00A931C5"/>
    <w:rsid w:val="00AA3CEF"/>
    <w:rsid w:val="00AF29E9"/>
    <w:rsid w:val="00B34B4B"/>
    <w:rsid w:val="00B446A6"/>
    <w:rsid w:val="00BB7C91"/>
    <w:rsid w:val="00BB7F95"/>
    <w:rsid w:val="00C33818"/>
    <w:rsid w:val="00C55722"/>
    <w:rsid w:val="00CD22C7"/>
    <w:rsid w:val="00CE7FC9"/>
    <w:rsid w:val="00D238CF"/>
    <w:rsid w:val="00D60720"/>
    <w:rsid w:val="00E45D68"/>
    <w:rsid w:val="00F63185"/>
    <w:rsid w:val="00F67174"/>
    <w:rsid w:val="00F769C2"/>
    <w:rsid w:val="00FC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625E6"/>
  <w15:chartTrackingRefBased/>
  <w15:docId w15:val="{A5988104-688F-441C-ADF3-70996526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E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34ED"/>
    <w:pPr>
      <w:keepNext/>
      <w:keepLines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4ED"/>
    <w:pPr>
      <w:keepNext/>
      <w:keepLines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4E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4ED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34ED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034ED"/>
    <w:pPr>
      <w:jc w:val="left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034ED"/>
    <w:rPr>
      <w:rFonts w:ascii="Times New Roman" w:eastAsia="宋体" w:hAnsi="Times New Roman" w:cstheme="majorBidi"/>
      <w:b/>
      <w:bCs/>
      <w:sz w:val="24"/>
      <w:szCs w:val="32"/>
    </w:rPr>
  </w:style>
  <w:style w:type="paragraph" w:customStyle="1" w:styleId="a5">
    <w:name w:val="大标题"/>
    <w:basedOn w:val="a"/>
    <w:qFormat/>
    <w:rsid w:val="007034ED"/>
    <w:pPr>
      <w:ind w:firstLineChars="0" w:firstLine="0"/>
      <w:jc w:val="center"/>
    </w:pPr>
    <w:rPr>
      <w:b/>
      <w:sz w:val="32"/>
    </w:rPr>
  </w:style>
  <w:style w:type="character" w:customStyle="1" w:styleId="30">
    <w:name w:val="标题 3 字符"/>
    <w:basedOn w:val="a0"/>
    <w:link w:val="3"/>
    <w:uiPriority w:val="9"/>
    <w:rsid w:val="007034ED"/>
    <w:rPr>
      <w:rFonts w:ascii="Times New Roman" w:eastAsia="宋体" w:hAnsi="Times New Roman"/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C55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572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5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5722"/>
    <w:rPr>
      <w:rFonts w:ascii="Times New Roman" w:eastAsia="宋体" w:hAnsi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D22C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D22C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3831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yao hui</cp:lastModifiedBy>
  <cp:revision>14</cp:revision>
  <dcterms:created xsi:type="dcterms:W3CDTF">2020-02-17T06:01:00Z</dcterms:created>
  <dcterms:modified xsi:type="dcterms:W3CDTF">2020-05-25T09:19:00Z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