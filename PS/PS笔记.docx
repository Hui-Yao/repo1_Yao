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4ED" w:rsidRDefault="00961FF8" w:rsidP="00961FF8">
      <w:pPr>
        <w:pStyle w:val="a5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笔记</w:t>
      </w:r>
    </w:p>
    <w:p w:rsidR="00961FF8" w:rsidRDefault="00961FF8" w:rsidP="00961FF8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新建画布相关：</w:t>
      </w:r>
    </w:p>
    <w:p w:rsidR="00961FF8" w:rsidRDefault="00961FF8" w:rsidP="00961FF8">
      <w:pPr>
        <w:ind w:firstLine="480"/>
      </w:pPr>
      <w:r>
        <w:rPr>
          <w:rFonts w:hint="eastAsia"/>
        </w:rPr>
        <w:t>对于在电子产品上显示的图片，分辨率选为</w:t>
      </w:r>
      <w:r>
        <w:rPr>
          <w:rFonts w:hint="eastAsia"/>
        </w:rPr>
        <w:t>72ppi</w:t>
      </w:r>
      <w:r>
        <w:rPr>
          <w:rFonts w:hint="eastAsia"/>
        </w:rPr>
        <w:t>，颜色模式选为</w:t>
      </w:r>
      <w:r>
        <w:rPr>
          <w:rFonts w:hint="eastAsia"/>
        </w:rPr>
        <w:t>RGB</w:t>
      </w:r>
    </w:p>
    <w:p w:rsidR="00961FF8" w:rsidRDefault="00961FF8" w:rsidP="00961FF8">
      <w:pPr>
        <w:ind w:firstLine="480"/>
      </w:pPr>
      <w:r>
        <w:rPr>
          <w:rFonts w:hint="eastAsia"/>
        </w:rPr>
        <w:t>对于要打印的，分辨率选为</w:t>
      </w:r>
      <w:r>
        <w:rPr>
          <w:rFonts w:hint="eastAsia"/>
        </w:rPr>
        <w:t>300ppi</w:t>
      </w:r>
      <w:r>
        <w:rPr>
          <w:rFonts w:hint="eastAsia"/>
        </w:rPr>
        <w:t>，颜色模式选为</w:t>
      </w:r>
      <w:r>
        <w:rPr>
          <w:rFonts w:hint="eastAsia"/>
        </w:rPr>
        <w:t>CMYK</w:t>
      </w:r>
    </w:p>
    <w:p w:rsidR="00A51DFC" w:rsidRDefault="00A51DFC" w:rsidP="00A51DFC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图片格式</w:t>
      </w:r>
    </w:p>
    <w:p w:rsidR="00A51DFC" w:rsidRDefault="00A51DFC" w:rsidP="00A51DFC">
      <w:pPr>
        <w:ind w:firstLine="482"/>
      </w:pPr>
      <w:r w:rsidRPr="00B51C20">
        <w:rPr>
          <w:rStyle w:val="30"/>
          <w:rFonts w:hint="eastAsia"/>
        </w:rPr>
        <w:t>PSD</w:t>
      </w:r>
      <w:r w:rsidRPr="00B51C20">
        <w:rPr>
          <w:rStyle w:val="30"/>
          <w:rFonts w:hint="eastAsia"/>
        </w:rPr>
        <w:t>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的源文件格式，他会保留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的图层，一般的图片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>不支持。</w:t>
      </w:r>
    </w:p>
    <w:p w:rsidR="00A51DFC" w:rsidRDefault="00A51DFC" w:rsidP="00A51DFC">
      <w:pPr>
        <w:ind w:leftChars="200" w:left="1203" w:hangingChars="300" w:hanging="723"/>
      </w:pPr>
      <w:r w:rsidRPr="00B51C20">
        <w:rPr>
          <w:rStyle w:val="30"/>
          <w:rFonts w:hint="eastAsia"/>
        </w:rPr>
        <w:t>JPG</w:t>
      </w:r>
      <w:r w:rsidRPr="00B51C20">
        <w:rPr>
          <w:rStyle w:val="30"/>
          <w:rFonts w:hint="eastAsia"/>
        </w:rPr>
        <w:t>：</w:t>
      </w:r>
      <w:r>
        <w:rPr>
          <w:rFonts w:hint="eastAsia"/>
        </w:rPr>
        <w:t>常用的图片保存格式，对于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中的透明区域，他会自动填充白色覆盖掉透明区域。</w:t>
      </w:r>
    </w:p>
    <w:p w:rsidR="00A51DFC" w:rsidRDefault="00A51DFC" w:rsidP="00A51DFC">
      <w:pPr>
        <w:ind w:firstLine="482"/>
      </w:pPr>
      <w:r w:rsidRPr="00B51C20">
        <w:rPr>
          <w:rStyle w:val="30"/>
          <w:rFonts w:hint="eastAsia"/>
        </w:rPr>
        <w:t>PNG</w:t>
      </w:r>
      <w:r>
        <w:rPr>
          <w:rFonts w:hint="eastAsia"/>
        </w:rPr>
        <w:t>：会保存透明效果。</w:t>
      </w:r>
    </w:p>
    <w:p w:rsidR="00A51DFC" w:rsidRDefault="00A51DFC" w:rsidP="00A51DFC">
      <w:pPr>
        <w:ind w:firstLine="482"/>
      </w:pPr>
      <w:r w:rsidRPr="00B51C20">
        <w:rPr>
          <w:rStyle w:val="30"/>
          <w:rFonts w:hint="eastAsia"/>
        </w:rPr>
        <w:t>TIFF</w:t>
      </w:r>
      <w:r w:rsidRPr="00B51C20">
        <w:rPr>
          <w:rStyle w:val="30"/>
          <w:rFonts w:hint="eastAsia"/>
        </w:rPr>
        <w:t>：</w:t>
      </w:r>
      <w:r>
        <w:rPr>
          <w:rFonts w:hint="eastAsia"/>
        </w:rPr>
        <w:t>此种图片格式不经压缩，文件较大。一般印刷场合都需要用到</w:t>
      </w:r>
      <w:r>
        <w:rPr>
          <w:rFonts w:hint="eastAsia"/>
        </w:rPr>
        <w:t>TIFF</w:t>
      </w:r>
      <w:r>
        <w:rPr>
          <w:rFonts w:hint="eastAsia"/>
        </w:rPr>
        <w:t>格式。</w:t>
      </w:r>
    </w:p>
    <w:p w:rsidR="006D2EAE" w:rsidRDefault="006D2EAE" w:rsidP="006D2EAE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移动工具</w:t>
      </w:r>
    </w:p>
    <w:p w:rsidR="006D2EAE" w:rsidRDefault="006D2EAE" w:rsidP="006D2EAE">
      <w:pPr>
        <w:ind w:firstLine="482"/>
      </w:pPr>
      <w:r w:rsidRPr="00B51C20">
        <w:rPr>
          <w:rStyle w:val="30"/>
          <w:rFonts w:hint="eastAsia"/>
        </w:rPr>
        <w:t>自动选择：</w:t>
      </w:r>
      <w:r>
        <w:rPr>
          <w:rFonts w:hint="eastAsia"/>
        </w:rPr>
        <w:t>选择鼠标最近处的图层</w:t>
      </w:r>
    </w:p>
    <w:p w:rsidR="006D2EAE" w:rsidRDefault="006D2EAE" w:rsidP="006D2EAE">
      <w:pPr>
        <w:ind w:firstLine="482"/>
      </w:pPr>
      <w:r w:rsidRPr="00B51C20">
        <w:rPr>
          <w:rStyle w:val="30"/>
          <w:rFonts w:hint="eastAsia"/>
        </w:rPr>
        <w:t>显示变换控件：</w:t>
      </w:r>
      <w:r>
        <w:rPr>
          <w:rFonts w:hint="eastAsia"/>
        </w:rPr>
        <w:t>是否</w:t>
      </w:r>
      <w:proofErr w:type="gramStart"/>
      <w:r>
        <w:rPr>
          <w:rFonts w:hint="eastAsia"/>
        </w:rPr>
        <w:t>打开图层边上</w:t>
      </w:r>
      <w:proofErr w:type="gramEnd"/>
      <w:r>
        <w:rPr>
          <w:rFonts w:hint="eastAsia"/>
        </w:rPr>
        <w:t>的控制框，一般不打开，要调节时用</w:t>
      </w:r>
      <w:proofErr w:type="spellStart"/>
      <w:r>
        <w:rPr>
          <w:rFonts w:hint="eastAsia"/>
        </w:rPr>
        <w:t>ctrl+t</w:t>
      </w:r>
      <w:proofErr w:type="spellEnd"/>
      <w:r>
        <w:rPr>
          <w:rFonts w:hint="eastAsia"/>
        </w:rPr>
        <w:t>便可。</w:t>
      </w:r>
      <w:proofErr w:type="gramStart"/>
      <w:r>
        <w:rPr>
          <w:rFonts w:hint="eastAsia"/>
        </w:rPr>
        <w:t>双击图层完成</w:t>
      </w:r>
      <w:proofErr w:type="gramEnd"/>
      <w:r>
        <w:rPr>
          <w:rFonts w:hint="eastAsia"/>
        </w:rPr>
        <w:t>编辑后，变换控件会消失。</w:t>
      </w:r>
    </w:p>
    <w:p w:rsidR="009057DC" w:rsidRDefault="009057DC" w:rsidP="006D2EAE">
      <w:pPr>
        <w:ind w:firstLine="482"/>
      </w:pPr>
      <w:proofErr w:type="gramStart"/>
      <w:r w:rsidRPr="00B51C20">
        <w:rPr>
          <w:rStyle w:val="30"/>
          <w:rFonts w:hint="eastAsia"/>
        </w:rPr>
        <w:t>图层</w:t>
      </w:r>
      <w:proofErr w:type="gramEnd"/>
      <w:r w:rsidRPr="00B51C20">
        <w:rPr>
          <w:rStyle w:val="30"/>
          <w:rFonts w:hint="eastAsia"/>
        </w:rPr>
        <w:t>/</w:t>
      </w:r>
      <w:r w:rsidRPr="00B51C20">
        <w:rPr>
          <w:rStyle w:val="30"/>
          <w:rFonts w:hint="eastAsia"/>
        </w:rPr>
        <w:t>组：</w:t>
      </w:r>
      <w:r>
        <w:rPr>
          <w:rFonts w:hint="eastAsia"/>
        </w:rPr>
        <w:t>操作的时该图</w:t>
      </w:r>
      <w:proofErr w:type="gramStart"/>
      <w:r>
        <w:rPr>
          <w:rFonts w:hint="eastAsia"/>
        </w:rPr>
        <w:t>层还是该图层所在</w:t>
      </w:r>
      <w:proofErr w:type="gramEnd"/>
      <w:r>
        <w:rPr>
          <w:rFonts w:hint="eastAsia"/>
        </w:rPr>
        <w:t>的组。</w:t>
      </w:r>
    </w:p>
    <w:p w:rsidR="009057DC" w:rsidRDefault="009057DC" w:rsidP="006D2EAE">
      <w:pPr>
        <w:ind w:firstLine="480"/>
      </w:pPr>
    </w:p>
    <w:p w:rsidR="009057DC" w:rsidRDefault="00AC315D" w:rsidP="006D2EAE">
      <w:pPr>
        <w:ind w:firstLine="482"/>
      </w:pPr>
      <w:proofErr w:type="spellStart"/>
      <w:r w:rsidRPr="00B51C20">
        <w:rPr>
          <w:rStyle w:val="30"/>
        </w:rPr>
        <w:t>C</w:t>
      </w:r>
      <w:r w:rsidRPr="00B51C20">
        <w:rPr>
          <w:rStyle w:val="30"/>
          <w:rFonts w:hint="eastAsia"/>
        </w:rPr>
        <w:t>trl+j</w:t>
      </w:r>
      <w:proofErr w:type="spellEnd"/>
      <w:r w:rsidRPr="00B51C20">
        <w:rPr>
          <w:rStyle w:val="30"/>
          <w:rFonts w:hint="eastAsia"/>
        </w:rPr>
        <w:t>：</w:t>
      </w:r>
      <w:r>
        <w:rPr>
          <w:rFonts w:hint="eastAsia"/>
        </w:rPr>
        <w:t>复制图层</w:t>
      </w:r>
    </w:p>
    <w:p w:rsidR="00E06EB1" w:rsidRDefault="00E06EB1" w:rsidP="006D2EAE">
      <w:pPr>
        <w:ind w:firstLine="482"/>
      </w:pPr>
      <w:proofErr w:type="spellStart"/>
      <w:r w:rsidRPr="00B51C20">
        <w:rPr>
          <w:rStyle w:val="30"/>
        </w:rPr>
        <w:t>Ctrl+shift+j</w:t>
      </w:r>
      <w:proofErr w:type="spellEnd"/>
      <w:r w:rsidRPr="00B51C20">
        <w:rPr>
          <w:rStyle w:val="30"/>
          <w:rFonts w:hint="eastAsia"/>
        </w:rPr>
        <w:t>：</w:t>
      </w:r>
      <w:r>
        <w:rPr>
          <w:rFonts w:hint="eastAsia"/>
        </w:rPr>
        <w:t>从原图层扣掉选区部分</w:t>
      </w:r>
    </w:p>
    <w:p w:rsidR="00AC315D" w:rsidRDefault="00AC315D" w:rsidP="006D2EAE">
      <w:pPr>
        <w:ind w:firstLine="482"/>
      </w:pPr>
      <w:r w:rsidRPr="00B51C20">
        <w:rPr>
          <w:rStyle w:val="30"/>
        </w:rPr>
        <w:t>D</w:t>
      </w:r>
      <w:r w:rsidRPr="00B51C20">
        <w:rPr>
          <w:rStyle w:val="30"/>
          <w:rFonts w:hint="eastAsia"/>
        </w:rPr>
        <w:t>el</w:t>
      </w:r>
      <w:r w:rsidRPr="00B51C20">
        <w:rPr>
          <w:rStyle w:val="30"/>
          <w:rFonts w:hint="eastAsia"/>
        </w:rPr>
        <w:t>：</w:t>
      </w:r>
      <w:r>
        <w:rPr>
          <w:rFonts w:hint="eastAsia"/>
        </w:rPr>
        <w:t>删除图层</w:t>
      </w:r>
    </w:p>
    <w:p w:rsidR="009057DC" w:rsidRDefault="00E556C1" w:rsidP="00AC315D">
      <w:pPr>
        <w:ind w:firstLine="480"/>
      </w:pPr>
      <w:r>
        <w:rPr>
          <w:rFonts w:hint="eastAsia"/>
        </w:rPr>
        <w:t>在变换时，默认保持图片比例。按住</w:t>
      </w:r>
      <w:r>
        <w:rPr>
          <w:rFonts w:hint="eastAsia"/>
        </w:rPr>
        <w:t>shift</w:t>
      </w:r>
      <w:r>
        <w:rPr>
          <w:rFonts w:hint="eastAsia"/>
        </w:rPr>
        <w:t>拖动则可以任意改变比例。</w:t>
      </w:r>
    </w:p>
    <w:p w:rsidR="00E556C1" w:rsidRDefault="00E556C1" w:rsidP="006D2EAE">
      <w:pPr>
        <w:ind w:firstLine="482"/>
      </w:pPr>
      <w:r w:rsidRPr="00B51C20">
        <w:rPr>
          <w:rStyle w:val="30"/>
        </w:rPr>
        <w:t>A</w:t>
      </w:r>
      <w:r w:rsidRPr="00B51C20">
        <w:rPr>
          <w:rStyle w:val="30"/>
          <w:rFonts w:hint="eastAsia"/>
        </w:rPr>
        <w:t>lt+</w:t>
      </w:r>
      <w:r w:rsidRPr="00B51C20">
        <w:rPr>
          <w:rStyle w:val="30"/>
          <w:rFonts w:hint="eastAsia"/>
        </w:rPr>
        <w:t>鼠标左</w:t>
      </w:r>
      <w:proofErr w:type="gramStart"/>
      <w:r w:rsidRPr="00B51C20">
        <w:rPr>
          <w:rStyle w:val="30"/>
          <w:rFonts w:hint="eastAsia"/>
        </w:rPr>
        <w:t>击图层</w:t>
      </w:r>
      <w:proofErr w:type="gramEnd"/>
      <w:r w:rsidRPr="00B51C20">
        <w:rPr>
          <w:rStyle w:val="30"/>
          <w:rFonts w:hint="eastAsia"/>
        </w:rPr>
        <w:t>的小眼睛：</w:t>
      </w:r>
      <w:r>
        <w:rPr>
          <w:rFonts w:hint="eastAsia"/>
        </w:rPr>
        <w:t>隐藏</w:t>
      </w:r>
      <w:r>
        <w:rPr>
          <w:rFonts w:hint="eastAsia"/>
        </w:rPr>
        <w:t>/</w:t>
      </w:r>
      <w:r>
        <w:rPr>
          <w:rFonts w:hint="eastAsia"/>
        </w:rPr>
        <w:t>显示其他图层</w:t>
      </w:r>
    </w:p>
    <w:p w:rsidR="00592D4C" w:rsidRDefault="007F74F1" w:rsidP="006D2EAE">
      <w:pPr>
        <w:ind w:firstLine="482"/>
      </w:pPr>
      <w:proofErr w:type="spellStart"/>
      <w:r w:rsidRPr="00B51C20">
        <w:rPr>
          <w:rStyle w:val="30"/>
        </w:rPr>
        <w:t>A</w:t>
      </w:r>
      <w:r w:rsidRPr="00B51C20">
        <w:rPr>
          <w:rStyle w:val="30"/>
          <w:rFonts w:hint="eastAsia"/>
        </w:rPr>
        <w:t>lt+del</w:t>
      </w:r>
      <w:proofErr w:type="spellEnd"/>
      <w:r w:rsidRPr="00B51C20">
        <w:rPr>
          <w:rStyle w:val="30"/>
          <w:rFonts w:hint="eastAsia"/>
        </w:rPr>
        <w:t>：</w:t>
      </w:r>
      <w:r>
        <w:rPr>
          <w:rFonts w:hint="eastAsia"/>
        </w:rPr>
        <w:t>填充前景色</w:t>
      </w:r>
      <w:r w:rsidR="004F29CB">
        <w:rPr>
          <w:rFonts w:hint="eastAsia"/>
        </w:rPr>
        <w:t xml:space="preserve"> </w:t>
      </w:r>
      <w:r w:rsidR="004F29CB">
        <w:t xml:space="preserve">  </w:t>
      </w:r>
      <w:r w:rsidR="004F29CB" w:rsidRPr="00B51C20">
        <w:rPr>
          <w:rStyle w:val="30"/>
        </w:rPr>
        <w:t xml:space="preserve"> </w:t>
      </w:r>
      <w:proofErr w:type="spellStart"/>
      <w:r w:rsidR="004F29CB" w:rsidRPr="00B51C20">
        <w:rPr>
          <w:rStyle w:val="30"/>
          <w:rFonts w:hint="eastAsia"/>
        </w:rPr>
        <w:t>ctrl+del</w:t>
      </w:r>
      <w:proofErr w:type="spellEnd"/>
      <w:r w:rsidR="004F29CB" w:rsidRPr="00B51C20">
        <w:rPr>
          <w:rStyle w:val="30"/>
          <w:rFonts w:hint="eastAsia"/>
        </w:rPr>
        <w:t>：</w:t>
      </w:r>
      <w:r w:rsidR="004F29CB">
        <w:rPr>
          <w:rFonts w:hint="eastAsia"/>
        </w:rPr>
        <w:t>背景色填充</w:t>
      </w:r>
      <w:r w:rsidR="004F29CB">
        <w:rPr>
          <w:rFonts w:hint="eastAsia"/>
        </w:rPr>
        <w:t xml:space="preserve"> </w:t>
      </w:r>
      <w:r w:rsidR="004F29CB">
        <w:t xml:space="preserve">   </w:t>
      </w:r>
      <w:r w:rsidR="004F29CB">
        <w:rPr>
          <w:rFonts w:hint="eastAsia"/>
        </w:rPr>
        <w:t>这两个并不是看你鼠标放哪，而是填充当前选择的图层</w:t>
      </w:r>
    </w:p>
    <w:p w:rsidR="007F74F1" w:rsidRDefault="007F74F1" w:rsidP="000E5C16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选区工具</w:t>
      </w:r>
    </w:p>
    <w:p w:rsidR="00583A38" w:rsidRDefault="00583A38" w:rsidP="007F74F1">
      <w:pPr>
        <w:ind w:firstLineChars="83" w:firstLine="199"/>
      </w:pPr>
      <w:r>
        <w:rPr>
          <w:rFonts w:hint="eastAsia"/>
        </w:rPr>
        <w:t>如果锁定图片，那么选区完移动选区后，被移动部分会自动填充一个颜色（取决与后景色）；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锁定的话则是透明的。</w:t>
      </w:r>
    </w:p>
    <w:p w:rsidR="000E5C16" w:rsidRDefault="000E5C16" w:rsidP="000E5C16">
      <w:pPr>
        <w:ind w:firstLineChars="83"/>
      </w:pPr>
      <w:r w:rsidRPr="00B51C20">
        <w:rPr>
          <w:rStyle w:val="30"/>
          <w:rFonts w:hint="eastAsia"/>
        </w:rPr>
        <w:t>单行</w:t>
      </w:r>
      <w:r w:rsidRPr="00B51C20">
        <w:rPr>
          <w:rStyle w:val="30"/>
          <w:rFonts w:hint="eastAsia"/>
        </w:rPr>
        <w:t>/</w:t>
      </w:r>
      <w:r w:rsidRPr="00B51C20">
        <w:rPr>
          <w:rStyle w:val="30"/>
          <w:rFonts w:hint="eastAsia"/>
        </w:rPr>
        <w:t>单列：</w:t>
      </w:r>
      <w:r>
        <w:rPr>
          <w:rFonts w:hint="eastAsia"/>
        </w:rPr>
        <w:t>选区某一行或某一列的像素</w:t>
      </w:r>
    </w:p>
    <w:p w:rsidR="000E5C16" w:rsidRPr="000E5C16" w:rsidRDefault="000E5C16" w:rsidP="007F74F1">
      <w:pPr>
        <w:ind w:firstLineChars="83" w:firstLine="199"/>
      </w:pPr>
    </w:p>
    <w:p w:rsidR="005A074B" w:rsidRDefault="005A074B" w:rsidP="007F74F1">
      <w:pPr>
        <w:ind w:firstLineChars="83"/>
      </w:pPr>
      <w:r w:rsidRPr="00B51C20">
        <w:rPr>
          <w:rStyle w:val="30"/>
        </w:rPr>
        <w:t>S</w:t>
      </w:r>
      <w:r w:rsidRPr="00B51C20">
        <w:rPr>
          <w:rStyle w:val="30"/>
          <w:rFonts w:hint="eastAsia"/>
        </w:rPr>
        <w:t>hift+</w:t>
      </w:r>
      <w:r w:rsidRPr="00B51C20">
        <w:rPr>
          <w:rStyle w:val="30"/>
          <w:rFonts w:hint="eastAsia"/>
        </w:rPr>
        <w:t>拖动：</w:t>
      </w:r>
      <w:r w:rsidR="000E5C16">
        <w:rPr>
          <w:rFonts w:hint="eastAsia"/>
        </w:rPr>
        <w:t>保持高宽比不变，</w:t>
      </w:r>
      <w:r>
        <w:rPr>
          <w:rFonts w:hint="eastAsia"/>
        </w:rPr>
        <w:t>选择一个正方形选区</w:t>
      </w:r>
    </w:p>
    <w:p w:rsidR="007F74F1" w:rsidRDefault="00583A38" w:rsidP="007F74F1">
      <w:pPr>
        <w:ind w:firstLineChars="83"/>
      </w:pPr>
      <w:proofErr w:type="spellStart"/>
      <w:r w:rsidRPr="00B51C20">
        <w:rPr>
          <w:rStyle w:val="30"/>
        </w:rPr>
        <w:t>C</w:t>
      </w:r>
      <w:r w:rsidRPr="00B51C20">
        <w:rPr>
          <w:rStyle w:val="30"/>
          <w:rFonts w:hint="eastAsia"/>
        </w:rPr>
        <w:t>trl+d</w:t>
      </w:r>
      <w:proofErr w:type="spellEnd"/>
      <w:r w:rsidRPr="00B51C20">
        <w:rPr>
          <w:rStyle w:val="30"/>
          <w:rFonts w:hint="eastAsia"/>
        </w:rPr>
        <w:t>：</w:t>
      </w:r>
      <w:r>
        <w:rPr>
          <w:rFonts w:hint="eastAsia"/>
        </w:rPr>
        <w:t>取消选区</w:t>
      </w:r>
    </w:p>
    <w:p w:rsidR="004F29CB" w:rsidRDefault="004F29CB" w:rsidP="007F74F1">
      <w:pPr>
        <w:ind w:firstLineChars="83"/>
      </w:pPr>
      <w:proofErr w:type="spellStart"/>
      <w:r w:rsidRPr="00B51C20">
        <w:rPr>
          <w:rStyle w:val="30"/>
        </w:rPr>
        <w:t>C</w:t>
      </w:r>
      <w:r w:rsidR="009B75D8" w:rsidRPr="00B51C20">
        <w:rPr>
          <w:rStyle w:val="30"/>
          <w:rFonts w:hint="eastAsia"/>
        </w:rPr>
        <w:t>trl+t</w:t>
      </w:r>
      <w:proofErr w:type="spellEnd"/>
      <w:r w:rsidRPr="00B51C20">
        <w:rPr>
          <w:rStyle w:val="30"/>
          <w:rFonts w:hint="eastAsia"/>
        </w:rPr>
        <w:t>：</w:t>
      </w:r>
      <w:r>
        <w:rPr>
          <w:rFonts w:hint="eastAsia"/>
        </w:rPr>
        <w:t>同样可以对选区进行控制</w:t>
      </w:r>
    </w:p>
    <w:p w:rsidR="00583A38" w:rsidRDefault="00583A38" w:rsidP="007F74F1">
      <w:pPr>
        <w:ind w:firstLineChars="83"/>
      </w:pPr>
      <w:proofErr w:type="spellStart"/>
      <w:r w:rsidRPr="00B51C20">
        <w:rPr>
          <w:rStyle w:val="30"/>
        </w:rPr>
        <w:t>C</w:t>
      </w:r>
      <w:r w:rsidRPr="00B51C20">
        <w:rPr>
          <w:rStyle w:val="30"/>
          <w:rFonts w:hint="eastAsia"/>
        </w:rPr>
        <w:t>trl+j</w:t>
      </w:r>
      <w:proofErr w:type="spellEnd"/>
      <w:r w:rsidRPr="00B51C20">
        <w:rPr>
          <w:rStyle w:val="30"/>
          <w:rFonts w:hint="eastAsia"/>
        </w:rPr>
        <w:t>：</w:t>
      </w:r>
      <w:r>
        <w:rPr>
          <w:rFonts w:hint="eastAsia"/>
        </w:rPr>
        <w:t>将所选部分复制为一个图层（</w:t>
      </w:r>
      <w:r w:rsidR="004E49E3">
        <w:rPr>
          <w:rFonts w:hint="eastAsia"/>
        </w:rPr>
        <w:t>不会改变原图片</w:t>
      </w:r>
      <w:r>
        <w:rPr>
          <w:rFonts w:hint="eastAsia"/>
        </w:rPr>
        <w:t>）</w:t>
      </w:r>
    </w:p>
    <w:p w:rsidR="00E06EB1" w:rsidRDefault="00E06EB1" w:rsidP="00E06EB1">
      <w:pPr>
        <w:ind w:firstLineChars="83"/>
      </w:pPr>
      <w:proofErr w:type="spellStart"/>
      <w:r w:rsidRPr="00B51C20">
        <w:rPr>
          <w:rStyle w:val="30"/>
        </w:rPr>
        <w:t>Ctrl+shift+j</w:t>
      </w:r>
      <w:proofErr w:type="spellEnd"/>
      <w:r w:rsidRPr="00B51C20">
        <w:rPr>
          <w:rStyle w:val="30"/>
          <w:rFonts w:hint="eastAsia"/>
        </w:rPr>
        <w:t>：</w:t>
      </w:r>
      <w:r>
        <w:rPr>
          <w:rFonts w:hint="eastAsia"/>
        </w:rPr>
        <w:t>从原图层扣掉选区部分（下面这个会使原图层少掉选区那一部分）</w:t>
      </w:r>
    </w:p>
    <w:p w:rsidR="001C3410" w:rsidRDefault="001C3410" w:rsidP="007F74F1">
      <w:pPr>
        <w:ind w:firstLineChars="83" w:firstLine="199"/>
      </w:pPr>
    </w:p>
    <w:p w:rsidR="00EB4B7F" w:rsidRDefault="00EB4B7F" w:rsidP="007F74F1">
      <w:pPr>
        <w:ind w:firstLineChars="83"/>
      </w:pPr>
      <w:r w:rsidRPr="00B51C20">
        <w:rPr>
          <w:rStyle w:val="30"/>
        </w:rPr>
        <w:t>S</w:t>
      </w:r>
      <w:r w:rsidRPr="00B51C20">
        <w:rPr>
          <w:rStyle w:val="30"/>
          <w:rFonts w:hint="eastAsia"/>
        </w:rPr>
        <w:t>hift+</w:t>
      </w:r>
      <w:r w:rsidRPr="00B51C20">
        <w:rPr>
          <w:rStyle w:val="30"/>
          <w:rFonts w:hint="eastAsia"/>
        </w:rPr>
        <w:t>拖动：</w:t>
      </w:r>
      <w:r>
        <w:rPr>
          <w:rFonts w:hint="eastAsia"/>
        </w:rPr>
        <w:t>选区做并集</w:t>
      </w:r>
    </w:p>
    <w:p w:rsidR="00EB4B7F" w:rsidRDefault="00EB4B7F" w:rsidP="007F74F1">
      <w:pPr>
        <w:ind w:firstLineChars="83"/>
      </w:pPr>
      <w:r w:rsidRPr="00B51C20">
        <w:rPr>
          <w:rStyle w:val="30"/>
        </w:rPr>
        <w:t>A</w:t>
      </w:r>
      <w:r w:rsidRPr="00B51C20">
        <w:rPr>
          <w:rStyle w:val="30"/>
          <w:rFonts w:hint="eastAsia"/>
        </w:rPr>
        <w:t>lt+</w:t>
      </w:r>
      <w:r w:rsidRPr="00B51C20">
        <w:rPr>
          <w:rStyle w:val="30"/>
          <w:rFonts w:hint="eastAsia"/>
        </w:rPr>
        <w:t>拖动：</w:t>
      </w:r>
      <w:r>
        <w:rPr>
          <w:rFonts w:hint="eastAsia"/>
        </w:rPr>
        <w:t>选区做差集</w:t>
      </w:r>
    </w:p>
    <w:p w:rsidR="00EB4B7F" w:rsidRDefault="00EB4B7F" w:rsidP="007F74F1">
      <w:pPr>
        <w:ind w:firstLineChars="83"/>
      </w:pPr>
      <w:proofErr w:type="spellStart"/>
      <w:r w:rsidRPr="00B51C20">
        <w:rPr>
          <w:rStyle w:val="30"/>
        </w:rPr>
        <w:t>S</w:t>
      </w:r>
      <w:r w:rsidRPr="00B51C20">
        <w:rPr>
          <w:rStyle w:val="30"/>
          <w:rFonts w:hint="eastAsia"/>
        </w:rPr>
        <w:t>hift+alt</w:t>
      </w:r>
      <w:proofErr w:type="spellEnd"/>
      <w:r w:rsidRPr="00B51C20">
        <w:rPr>
          <w:rStyle w:val="30"/>
          <w:rFonts w:hint="eastAsia"/>
        </w:rPr>
        <w:t>+</w:t>
      </w:r>
      <w:r w:rsidRPr="00B51C20">
        <w:rPr>
          <w:rStyle w:val="30"/>
          <w:rFonts w:hint="eastAsia"/>
        </w:rPr>
        <w:t>拖动：</w:t>
      </w:r>
      <w:r>
        <w:rPr>
          <w:rFonts w:hint="eastAsia"/>
        </w:rPr>
        <w:t>选区做并集</w:t>
      </w:r>
    </w:p>
    <w:p w:rsidR="001C3410" w:rsidRDefault="001C3410" w:rsidP="007F74F1">
      <w:pPr>
        <w:ind w:firstLineChars="83" w:firstLine="199"/>
      </w:pPr>
    </w:p>
    <w:p w:rsidR="001C3410" w:rsidRDefault="001C3410" w:rsidP="007F74F1">
      <w:pPr>
        <w:ind w:firstLineChars="83"/>
      </w:pPr>
      <w:r w:rsidRPr="00B51C20">
        <w:rPr>
          <w:rStyle w:val="30"/>
        </w:rPr>
        <w:lastRenderedPageBreak/>
        <w:t>Alt+</w:t>
      </w:r>
      <w:r w:rsidRPr="00B51C20">
        <w:rPr>
          <w:rStyle w:val="30"/>
        </w:rPr>
        <w:t>滚轮：</w:t>
      </w:r>
      <w:r>
        <w:rPr>
          <w:rFonts w:hint="eastAsia"/>
        </w:rPr>
        <w:t>放大或缩小图片</w:t>
      </w:r>
    </w:p>
    <w:p w:rsidR="001C3410" w:rsidRDefault="001C3410" w:rsidP="007F74F1">
      <w:pPr>
        <w:ind w:firstLineChars="83"/>
      </w:pPr>
      <w:r w:rsidRPr="00B51C20">
        <w:rPr>
          <w:rStyle w:val="30"/>
        </w:rPr>
        <w:t>Space+</w:t>
      </w:r>
      <w:r w:rsidRPr="00B51C20">
        <w:rPr>
          <w:rStyle w:val="30"/>
        </w:rPr>
        <w:t>左键</w:t>
      </w:r>
      <w:r w:rsidRPr="00B51C20">
        <w:rPr>
          <w:rStyle w:val="30"/>
          <w:rFonts w:hint="eastAsia"/>
        </w:rPr>
        <w:t>拖动</w:t>
      </w:r>
      <w:r>
        <w:rPr>
          <w:rFonts w:hint="eastAsia"/>
        </w:rPr>
        <w:t>：拖动图片</w:t>
      </w:r>
    </w:p>
    <w:p w:rsidR="005A074B" w:rsidRDefault="005A074B" w:rsidP="007F74F1">
      <w:pPr>
        <w:ind w:firstLineChars="83"/>
      </w:pPr>
      <w:r w:rsidRPr="00B51C20">
        <w:rPr>
          <w:rStyle w:val="30"/>
          <w:rFonts w:hint="eastAsia"/>
        </w:rPr>
        <w:t>羽化效果</w:t>
      </w:r>
      <w:r>
        <w:rPr>
          <w:rFonts w:hint="eastAsia"/>
        </w:rPr>
        <w:t>：由选区</w:t>
      </w:r>
      <w:proofErr w:type="gramStart"/>
      <w:r>
        <w:rPr>
          <w:rFonts w:hint="eastAsia"/>
        </w:rPr>
        <w:t>外部向</w:t>
      </w:r>
      <w:proofErr w:type="gramEnd"/>
      <w:r>
        <w:rPr>
          <w:rFonts w:hint="eastAsia"/>
        </w:rPr>
        <w:t>内部多少个像素逐渐模糊。</w:t>
      </w:r>
    </w:p>
    <w:p w:rsidR="000E5C16" w:rsidRDefault="000E5C16" w:rsidP="007F74F1">
      <w:pPr>
        <w:ind w:firstLineChars="83" w:firstLine="199"/>
      </w:pPr>
    </w:p>
    <w:p w:rsidR="00124755" w:rsidRDefault="00124755" w:rsidP="007F74F1">
      <w:pPr>
        <w:ind w:firstLineChars="83"/>
      </w:pPr>
      <w:r w:rsidRPr="00B51C20">
        <w:rPr>
          <w:rStyle w:val="30"/>
        </w:rPr>
        <w:t>套索</w:t>
      </w:r>
      <w:r w:rsidRPr="00B51C20">
        <w:rPr>
          <w:rStyle w:val="30"/>
          <w:rFonts w:hint="eastAsia"/>
        </w:rPr>
        <w:t>工具：</w:t>
      </w:r>
      <w:r>
        <w:rPr>
          <w:rFonts w:hint="eastAsia"/>
        </w:rPr>
        <w:t>人怎么点，就选出怎么样的区域</w:t>
      </w:r>
    </w:p>
    <w:p w:rsidR="00124755" w:rsidRDefault="00124755" w:rsidP="007F74F1">
      <w:pPr>
        <w:ind w:firstLineChars="83"/>
      </w:pPr>
      <w:r w:rsidRPr="00B51C20">
        <w:rPr>
          <w:rStyle w:val="30"/>
        </w:rPr>
        <w:t>多边形套索</w:t>
      </w:r>
      <w:r w:rsidRPr="00B51C20">
        <w:rPr>
          <w:rStyle w:val="30"/>
          <w:rFonts w:hint="eastAsia"/>
        </w:rPr>
        <w:t>工具</w:t>
      </w:r>
      <w:r>
        <w:rPr>
          <w:rFonts w:hint="eastAsia"/>
        </w:rPr>
        <w:t>：将点的点连成直线</w:t>
      </w:r>
    </w:p>
    <w:p w:rsidR="000E5C16" w:rsidRDefault="000E5C16" w:rsidP="007F74F1">
      <w:pPr>
        <w:ind w:firstLineChars="83"/>
      </w:pPr>
      <w:r w:rsidRPr="00B51C20">
        <w:rPr>
          <w:rStyle w:val="30"/>
        </w:rPr>
        <w:t>磁性</w:t>
      </w:r>
      <w:r w:rsidR="00124755" w:rsidRPr="00B51C20">
        <w:rPr>
          <w:rStyle w:val="30"/>
          <w:rFonts w:hint="eastAsia"/>
        </w:rPr>
        <w:t>套索工具：</w:t>
      </w:r>
      <w:r w:rsidR="00124755">
        <w:rPr>
          <w:rFonts w:hint="eastAsia"/>
        </w:rPr>
        <w:t>如果不同区域剑颜色差异比较大，则</w:t>
      </w:r>
      <w:r w:rsidR="005A4A2D">
        <w:rPr>
          <w:rFonts w:hint="eastAsia"/>
        </w:rPr>
        <w:t>自动选取点</w:t>
      </w:r>
    </w:p>
    <w:p w:rsidR="005A4A2D" w:rsidRDefault="005A4A2D" w:rsidP="007F74F1">
      <w:pPr>
        <w:ind w:firstLineChars="83" w:firstLine="199"/>
      </w:pPr>
      <w:r>
        <w:tab/>
      </w:r>
      <w:r>
        <w:rPr>
          <w:rFonts w:hint="eastAsia"/>
        </w:rPr>
        <w:t>宽度：考虑多大范围内的色差</w:t>
      </w:r>
    </w:p>
    <w:p w:rsidR="005A4A2D" w:rsidRDefault="005A4A2D" w:rsidP="007F74F1">
      <w:pPr>
        <w:ind w:firstLineChars="83" w:firstLine="199"/>
      </w:pPr>
      <w:r>
        <w:tab/>
      </w:r>
      <w:r>
        <w:rPr>
          <w:rFonts w:hint="eastAsia"/>
        </w:rPr>
        <w:t>对比度：</w:t>
      </w:r>
      <w:r>
        <w:rPr>
          <w:rFonts w:hint="eastAsia"/>
        </w:rPr>
        <w:t>~</w:t>
      </w:r>
    </w:p>
    <w:p w:rsidR="005A4A2D" w:rsidRDefault="005A4A2D" w:rsidP="007F74F1">
      <w:pPr>
        <w:ind w:firstLineChars="83" w:firstLine="199"/>
      </w:pPr>
      <w:r>
        <w:tab/>
      </w:r>
      <w:r>
        <w:rPr>
          <w:rFonts w:hint="eastAsia"/>
        </w:rPr>
        <w:t>频率：自动拾取点的频率（一般在平缓处频率小，变化剧烈处频率高）</w:t>
      </w:r>
    </w:p>
    <w:p w:rsidR="000238F5" w:rsidRDefault="00B23DF5" w:rsidP="00B23DF5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快速选择工具</w:t>
      </w:r>
    </w:p>
    <w:p w:rsidR="00B23DF5" w:rsidRDefault="00B23DF5" w:rsidP="00B23DF5">
      <w:pPr>
        <w:ind w:firstLine="480"/>
      </w:pPr>
      <w:r>
        <w:rPr>
          <w:rFonts w:hint="eastAsia"/>
        </w:rPr>
        <w:t>可以自动选择选区。</w:t>
      </w:r>
    </w:p>
    <w:p w:rsidR="00E06EB1" w:rsidRDefault="00E06EB1" w:rsidP="00C5129E">
      <w:pPr>
        <w:ind w:firstLine="482"/>
      </w:pPr>
      <w:r w:rsidRPr="00C5129E">
        <w:rPr>
          <w:rStyle w:val="30"/>
          <w:rFonts w:hint="eastAsia"/>
        </w:rPr>
        <w:t>对说有图层取样：</w:t>
      </w:r>
      <w:r w:rsidRPr="00C5129E">
        <w:t>当一个整体是由</w:t>
      </w:r>
      <w:proofErr w:type="gramStart"/>
      <w:r w:rsidRPr="00C5129E">
        <w:t>多个图层组成</w:t>
      </w:r>
      <w:proofErr w:type="gramEnd"/>
      <w:r w:rsidRPr="00C5129E">
        <w:t>时，不会</w:t>
      </w:r>
      <w:proofErr w:type="gramStart"/>
      <w:r w:rsidRPr="00C5129E">
        <w:t>分图层</w:t>
      </w:r>
      <w:r w:rsidRPr="00C5129E">
        <w:rPr>
          <w:rFonts w:hint="eastAsia"/>
        </w:rPr>
        <w:t>选区</w:t>
      </w:r>
      <w:proofErr w:type="gramEnd"/>
      <w:r w:rsidRPr="00C5129E">
        <w:rPr>
          <w:rFonts w:hint="eastAsia"/>
        </w:rPr>
        <w:t>边界。</w:t>
      </w:r>
    </w:p>
    <w:p w:rsidR="00E06EB1" w:rsidRDefault="00E06EB1" w:rsidP="00B23DF5">
      <w:pPr>
        <w:ind w:firstLine="480"/>
      </w:pPr>
      <w:r>
        <w:rPr>
          <w:rFonts w:hint="eastAsia"/>
        </w:rPr>
        <w:t>如果取消勾选，则会</w:t>
      </w:r>
      <w:proofErr w:type="gramStart"/>
      <w:r>
        <w:rPr>
          <w:rFonts w:hint="eastAsia"/>
        </w:rPr>
        <w:t>分图层进行</w:t>
      </w:r>
      <w:proofErr w:type="gramEnd"/>
      <w:r>
        <w:rPr>
          <w:rFonts w:hint="eastAsia"/>
        </w:rPr>
        <w:t>边界的选择。</w:t>
      </w:r>
    </w:p>
    <w:p w:rsidR="00B51C20" w:rsidRDefault="00C5129E" w:rsidP="00B23DF5">
      <w:pPr>
        <w:ind w:firstLine="480"/>
      </w:pPr>
      <w:r>
        <w:rPr>
          <w:rFonts w:hint="eastAsia"/>
        </w:rPr>
        <w:t>自动增强：给边界一个模糊效果，勾不勾选都行</w:t>
      </w:r>
    </w:p>
    <w:p w:rsidR="00E06EB1" w:rsidRDefault="00E06EB1" w:rsidP="00B23DF5">
      <w:pPr>
        <w:ind w:firstLine="480"/>
      </w:pPr>
    </w:p>
    <w:p w:rsidR="00B23DF5" w:rsidRDefault="00B23DF5" w:rsidP="00B23DF5">
      <w:pPr>
        <w:ind w:firstLine="482"/>
      </w:pPr>
      <w:r w:rsidRPr="00B51C20">
        <w:rPr>
          <w:rStyle w:val="30"/>
        </w:rPr>
        <w:t>Alt+</w:t>
      </w:r>
      <w:r w:rsidRPr="00B51C20">
        <w:rPr>
          <w:rStyle w:val="30"/>
        </w:rPr>
        <w:t>按住鼠标右键拖动：</w:t>
      </w:r>
      <w:r>
        <w:rPr>
          <w:rFonts w:hint="eastAsia"/>
        </w:rPr>
        <w:t>改变圆的大小。</w:t>
      </w:r>
    </w:p>
    <w:p w:rsidR="00B23DF5" w:rsidRDefault="00B23DF5" w:rsidP="00B23DF5">
      <w:pPr>
        <w:ind w:firstLine="482"/>
      </w:pPr>
      <w:r w:rsidRPr="00B51C20">
        <w:rPr>
          <w:rStyle w:val="30"/>
        </w:rPr>
        <w:t>Alt+</w:t>
      </w:r>
      <w:r w:rsidRPr="00B51C20">
        <w:rPr>
          <w:rStyle w:val="30"/>
        </w:rPr>
        <w:t>按住鼠标左键：</w:t>
      </w:r>
      <w:r>
        <w:rPr>
          <w:rFonts w:hint="eastAsia"/>
        </w:rPr>
        <w:t>由加选区变为减选区。</w:t>
      </w:r>
    </w:p>
    <w:p w:rsidR="00B23DF5" w:rsidRDefault="00B23DF5" w:rsidP="00B23DF5">
      <w:pPr>
        <w:ind w:firstLine="480"/>
      </w:pPr>
    </w:p>
    <w:p w:rsidR="002B5E35" w:rsidRDefault="002B5E35" w:rsidP="002B5E35">
      <w:pPr>
        <w:pStyle w:val="3"/>
        <w:ind w:firstLine="482"/>
      </w:pPr>
      <w:r>
        <w:rPr>
          <w:rFonts w:hint="eastAsia"/>
        </w:rPr>
        <w:t>选择并遮住：</w:t>
      </w:r>
    </w:p>
    <w:p w:rsidR="002B5E35" w:rsidRDefault="002B5E35" w:rsidP="002B5E35">
      <w:pPr>
        <w:ind w:firstLine="480"/>
      </w:pPr>
      <w:r>
        <w:rPr>
          <w:rFonts w:hint="eastAsia"/>
        </w:rPr>
        <w:t>圈定选区后点击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选择并遮住“进入</w:t>
      </w:r>
    </w:p>
    <w:p w:rsidR="002B5E35" w:rsidRDefault="002B5E35" w:rsidP="002B5E35">
      <w:pPr>
        <w:ind w:firstLine="480"/>
      </w:pPr>
      <w:r>
        <w:rPr>
          <w:rFonts w:hint="eastAsia"/>
        </w:rPr>
        <w:t>左侧的</w:t>
      </w:r>
      <w:r>
        <w:rPr>
          <w:rFonts w:hint="eastAsia"/>
        </w:rPr>
        <w:t xml:space="preserve"> </w:t>
      </w:r>
      <w:r>
        <w:rPr>
          <w:rFonts w:hint="eastAsia"/>
        </w:rPr>
        <w:t>调整边缘画笔工具：帮你调整边缘边界选区的不好的地方</w:t>
      </w:r>
    </w:p>
    <w:p w:rsidR="002B5E35" w:rsidRDefault="002B5E35" w:rsidP="002B5E35">
      <w:pPr>
        <w:ind w:firstLine="480"/>
      </w:pPr>
      <w:r>
        <w:rPr>
          <w:rFonts w:hint="eastAsia"/>
        </w:rPr>
        <w:t>右侧的</w:t>
      </w:r>
      <w:r>
        <w:rPr>
          <w:rFonts w:hint="eastAsia"/>
        </w:rPr>
        <w:t xml:space="preserve"> </w:t>
      </w:r>
      <w:r>
        <w:rPr>
          <w:rFonts w:hint="eastAsia"/>
        </w:rPr>
        <w:t>试图旁边的那个下三角：给当前选区选择一个背景</w:t>
      </w:r>
    </w:p>
    <w:p w:rsidR="002B5E35" w:rsidRDefault="002B5E35" w:rsidP="002B5E35">
      <w:pPr>
        <w:ind w:firstLine="480"/>
      </w:pPr>
      <w:r>
        <w:rPr>
          <w:rFonts w:hint="eastAsia"/>
        </w:rPr>
        <w:t>不透明度：选择你指定背景的透明度。不透明度为</w:t>
      </w:r>
      <w:r>
        <w:rPr>
          <w:rFonts w:hint="eastAsia"/>
        </w:rPr>
        <w:t>0</w:t>
      </w:r>
      <w:r>
        <w:rPr>
          <w:rFonts w:hint="eastAsia"/>
        </w:rPr>
        <w:t>则使用原图。常用黑白作为背景。</w:t>
      </w:r>
    </w:p>
    <w:p w:rsidR="002B5E35" w:rsidRDefault="002B5E35" w:rsidP="002B5E35">
      <w:pPr>
        <w:ind w:firstLine="480"/>
      </w:pPr>
      <w:r>
        <w:rPr>
          <w:rFonts w:hint="eastAsia"/>
        </w:rPr>
        <w:t>半径：修改边界线的半径，一般设为</w:t>
      </w:r>
      <w:r>
        <w:rPr>
          <w:rFonts w:hint="eastAsia"/>
        </w:rPr>
        <w:t>0</w:t>
      </w:r>
    </w:p>
    <w:p w:rsidR="002B5E35" w:rsidRDefault="002B5E35" w:rsidP="002B5E35">
      <w:pPr>
        <w:ind w:firstLine="480"/>
      </w:pPr>
      <w:r>
        <w:rPr>
          <w:rFonts w:hint="eastAsia"/>
        </w:rPr>
        <w:t>平滑：根据你的选区边界的平滑程度，调整适当数值，可以帮你调节边界平滑度。</w:t>
      </w:r>
    </w:p>
    <w:p w:rsidR="002B5E35" w:rsidRDefault="002B5E35" w:rsidP="002B5E35">
      <w:pPr>
        <w:ind w:firstLine="480"/>
      </w:pPr>
      <w:r>
        <w:rPr>
          <w:rFonts w:hint="eastAsia"/>
        </w:rPr>
        <w:t>羽化：</w:t>
      </w:r>
    </w:p>
    <w:p w:rsidR="002B5E35" w:rsidRDefault="002B5E35" w:rsidP="002B5E35">
      <w:pPr>
        <w:ind w:firstLine="480"/>
      </w:pPr>
      <w:r>
        <w:rPr>
          <w:rFonts w:hint="eastAsia"/>
        </w:rPr>
        <w:t>对比度：对比度较高，边缘会有锯齿，一般不改它。</w:t>
      </w:r>
    </w:p>
    <w:p w:rsidR="002B5E35" w:rsidRDefault="002B5E35" w:rsidP="002B5E35">
      <w:pPr>
        <w:ind w:firstLine="480"/>
      </w:pPr>
      <w:r>
        <w:rPr>
          <w:rFonts w:hint="eastAsia"/>
        </w:rPr>
        <w:t>移动边缘：将选区边缘整体向内或向外一定。（一般不移动）</w:t>
      </w:r>
    </w:p>
    <w:p w:rsidR="002B5E35" w:rsidRDefault="002B5E35" w:rsidP="002B5E35">
      <w:pPr>
        <w:ind w:firstLine="480"/>
      </w:pPr>
      <w:r w:rsidRPr="002B5E35">
        <w:rPr>
          <w:rFonts w:hint="eastAsia"/>
          <w:color w:val="FF0000"/>
        </w:rPr>
        <w:t>净化颜色</w:t>
      </w:r>
      <w:r>
        <w:rPr>
          <w:rFonts w:hint="eastAsia"/>
        </w:rPr>
        <w:t>：将颜色不好的地方进行修改，可以自己调节。</w:t>
      </w:r>
      <w:r w:rsidR="00A40AA8">
        <w:rPr>
          <w:rFonts w:hint="eastAsia"/>
        </w:rPr>
        <w:t>调的太大颜色会变得比较虚。</w:t>
      </w:r>
    </w:p>
    <w:p w:rsidR="003E5C78" w:rsidRDefault="003E5C78" w:rsidP="007D00A2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魔棒工具</w:t>
      </w:r>
    </w:p>
    <w:p w:rsidR="003E5C78" w:rsidRDefault="003E5C78" w:rsidP="002B5E35">
      <w:pPr>
        <w:ind w:firstLine="480"/>
      </w:pPr>
      <w:r>
        <w:rPr>
          <w:rFonts w:hint="eastAsia"/>
        </w:rPr>
        <w:t>根据你点的位置的灰度值，拾取选择图上灰度值相同的地方。魔棒工具适用与背景比较简单，纯色的情况。</w:t>
      </w:r>
    </w:p>
    <w:p w:rsidR="003E5C78" w:rsidRDefault="003E5C78" w:rsidP="002B5E35">
      <w:pPr>
        <w:ind w:firstLine="480"/>
      </w:pPr>
    </w:p>
    <w:p w:rsidR="003E5C78" w:rsidRDefault="003E5C78" w:rsidP="002B5E35">
      <w:pPr>
        <w:ind w:firstLine="482"/>
      </w:pPr>
      <w:r w:rsidRPr="007D00A2">
        <w:rPr>
          <w:rStyle w:val="30"/>
          <w:rFonts w:hint="eastAsia"/>
        </w:rPr>
        <w:t>取样点：</w:t>
      </w:r>
      <w:r>
        <w:rPr>
          <w:rFonts w:hint="eastAsia"/>
        </w:rPr>
        <w:t>取样点，拾取图片上与你点的那个点灰度相同的其他部分</w:t>
      </w:r>
    </w:p>
    <w:p w:rsidR="003E5C78" w:rsidRDefault="003E5C78" w:rsidP="002B5E35">
      <w:pPr>
        <w:ind w:firstLine="480"/>
      </w:pPr>
      <w:r>
        <w:tab/>
      </w:r>
      <w:r>
        <w:tab/>
        <w:t xml:space="preserve">  </w:t>
      </w:r>
      <w:r>
        <w:rPr>
          <w:rFonts w:hint="eastAsia"/>
        </w:rPr>
        <w:t>3x3</w:t>
      </w:r>
      <w:r>
        <w:rPr>
          <w:rFonts w:hint="eastAsia"/>
        </w:rPr>
        <w:t>：取你点的那个地方的</w:t>
      </w:r>
      <w:r>
        <w:rPr>
          <w:rFonts w:hint="eastAsia"/>
        </w:rPr>
        <w:t>9</w:t>
      </w:r>
      <w:r>
        <w:rPr>
          <w:rFonts w:hint="eastAsia"/>
        </w:rPr>
        <w:t>个点，取平均值，再在图上拾取。</w:t>
      </w:r>
    </w:p>
    <w:p w:rsidR="003E5C78" w:rsidRDefault="003E5C78" w:rsidP="002B5E35">
      <w:pPr>
        <w:ind w:firstLine="482"/>
      </w:pPr>
      <w:r w:rsidRPr="007D00A2">
        <w:rPr>
          <w:rStyle w:val="30"/>
          <w:rFonts w:hint="eastAsia"/>
        </w:rPr>
        <w:t>容差：</w:t>
      </w:r>
      <w:proofErr w:type="gramStart"/>
      <w:r>
        <w:rPr>
          <w:rFonts w:hint="eastAsia"/>
        </w:rPr>
        <w:t>运训的</w:t>
      </w:r>
      <w:proofErr w:type="gramEnd"/>
      <w:r>
        <w:rPr>
          <w:rFonts w:hint="eastAsia"/>
        </w:rPr>
        <w:t>灰度值的差值。在颜色单一的方法可取小的容差，在颜色复杂些的地方</w:t>
      </w:r>
      <w:proofErr w:type="gramStart"/>
      <w:r>
        <w:rPr>
          <w:rFonts w:hint="eastAsia"/>
        </w:rPr>
        <w:t>可取大</w:t>
      </w:r>
      <w:proofErr w:type="gramEnd"/>
      <w:r>
        <w:rPr>
          <w:rFonts w:hint="eastAsia"/>
        </w:rPr>
        <w:t>些的容差。</w:t>
      </w:r>
    </w:p>
    <w:p w:rsidR="003E5C78" w:rsidRDefault="003E5C78" w:rsidP="002B5E35">
      <w:pPr>
        <w:ind w:firstLine="482"/>
      </w:pPr>
      <w:r w:rsidRPr="007D00A2">
        <w:rPr>
          <w:rStyle w:val="30"/>
          <w:rFonts w:hint="eastAsia"/>
        </w:rPr>
        <w:t>连续：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选上即可</w:t>
      </w:r>
    </w:p>
    <w:p w:rsidR="003E5C78" w:rsidRDefault="003E5C78" w:rsidP="002B5E35">
      <w:pPr>
        <w:ind w:firstLine="482"/>
      </w:pPr>
      <w:r w:rsidRPr="007D00A2">
        <w:rPr>
          <w:rStyle w:val="30"/>
          <w:rFonts w:hint="eastAsia"/>
        </w:rPr>
        <w:lastRenderedPageBreak/>
        <w:t>对</w:t>
      </w:r>
      <w:proofErr w:type="gramStart"/>
      <w:r w:rsidRPr="007D00A2">
        <w:rPr>
          <w:rStyle w:val="30"/>
          <w:rFonts w:hint="eastAsia"/>
        </w:rPr>
        <w:t>所有图层取样</w:t>
      </w:r>
      <w:proofErr w:type="gramEnd"/>
      <w:r w:rsidRPr="007D00A2">
        <w:rPr>
          <w:rStyle w:val="30"/>
          <w:rFonts w:hint="eastAsia"/>
        </w:rPr>
        <w:t>：</w:t>
      </w:r>
      <w:r>
        <w:rPr>
          <w:rFonts w:hint="eastAsia"/>
        </w:rPr>
        <w:t>打勾则是不区分图层，当作一张图片，拾取</w:t>
      </w:r>
      <w:proofErr w:type="gramStart"/>
      <w:r>
        <w:rPr>
          <w:rFonts w:hint="eastAsia"/>
        </w:rPr>
        <w:t>所有图层上</w:t>
      </w:r>
      <w:proofErr w:type="gramEnd"/>
      <w:r>
        <w:rPr>
          <w:rFonts w:hint="eastAsia"/>
        </w:rPr>
        <w:t>的信息。</w:t>
      </w:r>
      <w:proofErr w:type="gramStart"/>
      <w:r>
        <w:rPr>
          <w:rFonts w:hint="eastAsia"/>
        </w:rPr>
        <w:t>不勾选则</w:t>
      </w:r>
      <w:proofErr w:type="gramEnd"/>
      <w:r>
        <w:rPr>
          <w:rFonts w:hint="eastAsia"/>
        </w:rPr>
        <w:t>是区分图层，只会识别你选的</w:t>
      </w:r>
      <w:proofErr w:type="gramStart"/>
      <w:r>
        <w:rPr>
          <w:rFonts w:hint="eastAsia"/>
        </w:rPr>
        <w:t>那个图层上</w:t>
      </w:r>
      <w:proofErr w:type="gramEnd"/>
      <w:r>
        <w:rPr>
          <w:rFonts w:hint="eastAsia"/>
        </w:rPr>
        <w:t>的信息。</w:t>
      </w:r>
    </w:p>
    <w:p w:rsidR="00C21982" w:rsidRDefault="00C21982" w:rsidP="002B5E35">
      <w:pPr>
        <w:ind w:firstLine="480"/>
        <w:rPr>
          <w:color w:val="FF0000"/>
        </w:rPr>
      </w:pPr>
      <w:r w:rsidRPr="00126882">
        <w:rPr>
          <w:rFonts w:hint="eastAsia"/>
          <w:color w:val="FF0000"/>
        </w:rPr>
        <w:t>用魔棒工具选择好选区后，根据需要右键</w:t>
      </w:r>
      <w:r w:rsidRPr="00126882">
        <w:rPr>
          <w:rFonts w:hint="eastAsia"/>
          <w:color w:val="FF0000"/>
        </w:rPr>
        <w:t xml:space="preserve"> </w:t>
      </w:r>
      <w:r w:rsidRPr="00126882">
        <w:rPr>
          <w:rFonts w:hint="eastAsia"/>
          <w:color w:val="FF0000"/>
        </w:rPr>
        <w:t>选择反向</w:t>
      </w:r>
      <w:r w:rsidRPr="00126882">
        <w:rPr>
          <w:rFonts w:hint="eastAsia"/>
          <w:color w:val="FF0000"/>
        </w:rPr>
        <w:t xml:space="preserve"> </w:t>
      </w:r>
      <w:r w:rsidRPr="00126882">
        <w:rPr>
          <w:rFonts w:hint="eastAsia"/>
          <w:color w:val="FF0000"/>
        </w:rPr>
        <w:t>，选择正确的选区。</w:t>
      </w:r>
    </w:p>
    <w:p w:rsidR="007D00A2" w:rsidRDefault="007D00A2" w:rsidP="00BE45BB">
      <w:pPr>
        <w:pStyle w:val="1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裁剪工具</w:t>
      </w:r>
    </w:p>
    <w:p w:rsidR="007D00A2" w:rsidRDefault="007D00A2" w:rsidP="00BE45BB">
      <w:pPr>
        <w:ind w:firstLine="482"/>
      </w:pPr>
      <w:r w:rsidRPr="00BE45BB">
        <w:rPr>
          <w:rStyle w:val="30"/>
          <w:rFonts w:hint="eastAsia"/>
        </w:rPr>
        <w:t>拉直：</w:t>
      </w:r>
      <w:r>
        <w:rPr>
          <w:rFonts w:hint="eastAsia"/>
        </w:rPr>
        <w:t>以你绘制的一条直线为</w:t>
      </w:r>
      <w:r>
        <w:rPr>
          <w:rFonts w:hint="eastAsia"/>
        </w:rPr>
        <w:t>x</w:t>
      </w:r>
      <w:r>
        <w:rPr>
          <w:rFonts w:hint="eastAsia"/>
        </w:rPr>
        <w:t>轴，裁剪图片</w:t>
      </w:r>
    </w:p>
    <w:p w:rsidR="0060424D" w:rsidRDefault="0060424D" w:rsidP="00BE45BB">
      <w:pPr>
        <w:ind w:firstLine="482"/>
      </w:pPr>
      <w:r w:rsidRPr="00BE45BB">
        <w:rPr>
          <w:rStyle w:val="30"/>
          <w:rFonts w:hint="eastAsia"/>
        </w:rPr>
        <w:t>内容识别：</w:t>
      </w:r>
      <w:r>
        <w:rPr>
          <w:rFonts w:hint="eastAsia"/>
        </w:rPr>
        <w:t>在你扩大图片后，自动为你填充将扩大的透明区域。只能填充简单的区域，复杂区域填充效果不好。</w:t>
      </w:r>
    </w:p>
    <w:p w:rsidR="00BE45BB" w:rsidRDefault="00BE45BB" w:rsidP="00BE45BB">
      <w:pPr>
        <w:ind w:firstLine="480"/>
      </w:pPr>
    </w:p>
    <w:p w:rsidR="00BE45BB" w:rsidRDefault="00BE45BB" w:rsidP="00BE45BB">
      <w:pPr>
        <w:ind w:firstLine="480"/>
      </w:pPr>
      <w:proofErr w:type="spellStart"/>
      <w:r>
        <w:t>Ctrl+R</w:t>
      </w:r>
      <w:proofErr w:type="spellEnd"/>
      <w:r>
        <w:rPr>
          <w:rFonts w:hint="eastAsia"/>
        </w:rPr>
        <w:t>：隐藏</w:t>
      </w:r>
      <w:r>
        <w:rPr>
          <w:rFonts w:hint="eastAsia"/>
        </w:rPr>
        <w:t>/</w:t>
      </w:r>
      <w:r>
        <w:rPr>
          <w:rFonts w:hint="eastAsia"/>
        </w:rPr>
        <w:t>显示</w:t>
      </w:r>
      <w:r>
        <w:rPr>
          <w:rFonts w:hint="eastAsia"/>
        </w:rPr>
        <w:t>网格线</w:t>
      </w:r>
      <w:bookmarkStart w:id="0" w:name="_GoBack"/>
      <w:bookmarkEnd w:id="0"/>
    </w:p>
    <w:p w:rsidR="00BE45BB" w:rsidRPr="007D00A2" w:rsidRDefault="00BE45BB" w:rsidP="00BE45BB">
      <w:pPr>
        <w:ind w:firstLine="480"/>
        <w:rPr>
          <w:rFonts w:hint="eastAsia"/>
        </w:rPr>
      </w:pPr>
      <w:proofErr w:type="spellStart"/>
      <w:r>
        <w:t>C</w:t>
      </w:r>
      <w:r>
        <w:rPr>
          <w:rFonts w:hint="eastAsia"/>
        </w:rPr>
        <w:t>trl+H</w:t>
      </w:r>
      <w:proofErr w:type="spellEnd"/>
      <w:r>
        <w:rPr>
          <w:rFonts w:hint="eastAsia"/>
        </w:rPr>
        <w:t>：隐藏</w:t>
      </w:r>
      <w:r>
        <w:rPr>
          <w:rFonts w:hint="eastAsia"/>
        </w:rPr>
        <w:t>/</w:t>
      </w:r>
      <w:r>
        <w:rPr>
          <w:rFonts w:hint="eastAsia"/>
        </w:rPr>
        <w:t>显示</w:t>
      </w:r>
      <w:r>
        <w:rPr>
          <w:rFonts w:hint="eastAsia"/>
        </w:rPr>
        <w:t>标尺</w:t>
      </w:r>
    </w:p>
    <w:sectPr w:rsidR="00BE45BB" w:rsidRPr="007D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F8"/>
    <w:rsid w:val="000238F5"/>
    <w:rsid w:val="000849A7"/>
    <w:rsid w:val="000E5C16"/>
    <w:rsid w:val="00124755"/>
    <w:rsid w:val="00126882"/>
    <w:rsid w:val="001C3410"/>
    <w:rsid w:val="002B5E35"/>
    <w:rsid w:val="003E5C78"/>
    <w:rsid w:val="004E49E3"/>
    <w:rsid w:val="004F29CB"/>
    <w:rsid w:val="00583A38"/>
    <w:rsid w:val="00592D4C"/>
    <w:rsid w:val="005A074B"/>
    <w:rsid w:val="005A4A2D"/>
    <w:rsid w:val="0060424D"/>
    <w:rsid w:val="006D2EAE"/>
    <w:rsid w:val="007034ED"/>
    <w:rsid w:val="007D00A2"/>
    <w:rsid w:val="007F74F1"/>
    <w:rsid w:val="008C4208"/>
    <w:rsid w:val="009057DC"/>
    <w:rsid w:val="009369FC"/>
    <w:rsid w:val="00961FF8"/>
    <w:rsid w:val="009B75D8"/>
    <w:rsid w:val="00A40AA8"/>
    <w:rsid w:val="00A51DFC"/>
    <w:rsid w:val="00AC315D"/>
    <w:rsid w:val="00B23DF5"/>
    <w:rsid w:val="00B51C20"/>
    <w:rsid w:val="00BE45BB"/>
    <w:rsid w:val="00C21982"/>
    <w:rsid w:val="00C5129E"/>
    <w:rsid w:val="00E06EB1"/>
    <w:rsid w:val="00E556C1"/>
    <w:rsid w:val="00E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C32D"/>
  <w15:chartTrackingRefBased/>
  <w15:docId w15:val="{F3AA9A12-DDAB-429A-A4F8-48B988A7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4E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34ED"/>
    <w:pPr>
      <w:keepNext/>
      <w:keepLines/>
      <w:ind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4ED"/>
    <w:pPr>
      <w:keepNext/>
      <w:keepLines/>
      <w:ind w:firstLineChars="0" w:firstLine="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5E35"/>
    <w:pPr>
      <w:keepNext/>
      <w:keepLines/>
      <w:spacing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34ED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34ED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034ED"/>
    <w:pPr>
      <w:jc w:val="left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034ED"/>
    <w:rPr>
      <w:rFonts w:ascii="Times New Roman" w:eastAsia="宋体" w:hAnsi="Times New Roman" w:cstheme="majorBidi"/>
      <w:b/>
      <w:bCs/>
      <w:sz w:val="24"/>
      <w:szCs w:val="32"/>
    </w:rPr>
  </w:style>
  <w:style w:type="paragraph" w:customStyle="1" w:styleId="a5">
    <w:name w:val="大标题"/>
    <w:basedOn w:val="a"/>
    <w:qFormat/>
    <w:rsid w:val="007034ED"/>
    <w:pPr>
      <w:ind w:firstLineChars="0" w:firstLine="0"/>
      <w:jc w:val="center"/>
    </w:pPr>
    <w:rPr>
      <w:b/>
      <w:sz w:val="32"/>
    </w:rPr>
  </w:style>
  <w:style w:type="character" w:customStyle="1" w:styleId="30">
    <w:name w:val="标题 3 字符"/>
    <w:basedOn w:val="a0"/>
    <w:link w:val="3"/>
    <w:uiPriority w:val="9"/>
    <w:rsid w:val="002B5E35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Yao\Documents\&#33258;&#23450;&#20041;%20Office%20&#27169;&#26495;\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379D-220D-4F35-8F55-0A82DC2F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模板1.dotx</Template>
  <TotalTime>200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HuiYao</dc:creator>
  <cp:keywords/>
  <dc:description/>
  <cp:lastModifiedBy>HuiYao</cp:lastModifiedBy>
  <cp:revision>28</cp:revision>
  <dcterms:created xsi:type="dcterms:W3CDTF">2020-02-01T15:31:00Z</dcterms:created>
  <dcterms:modified xsi:type="dcterms:W3CDTF">2020-02-05T15:48:00Z</dcterms:modified>
</cp:coreProperties>
</file>